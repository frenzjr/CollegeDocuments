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hAnsiTheme="minorHAnsi" w:cstheme="minorHAnsi"/>
          <w:sz w:val="32"/>
          <w:szCs w:val="32"/>
        </w:rPr>
        <w:alias w:val="Author"/>
        <w:id w:val="4805016"/>
        <w:placeholder>
          <w:docPart w:val="B91C9E022D14499F9D6A35C6C728DF45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 w14:paraId="2391F542" w14:textId="77777777" w:rsidR="000B2ED7" w:rsidRPr="004442ED" w:rsidRDefault="00A64598">
          <w:pPr>
            <w:pStyle w:val="YourName"/>
            <w:rPr>
              <w:rFonts w:asciiTheme="minorHAnsi" w:hAnsiTheme="minorHAnsi" w:cstheme="minorHAnsi"/>
              <w:sz w:val="32"/>
              <w:szCs w:val="32"/>
            </w:rPr>
          </w:pPr>
          <w:r>
            <w:rPr>
              <w:rFonts w:asciiTheme="minorHAnsi" w:hAnsiTheme="minorHAnsi" w:cstheme="minorHAnsi"/>
              <w:sz w:val="32"/>
              <w:szCs w:val="32"/>
            </w:rPr>
            <w:t xml:space="preserve">   FLORA MAE VIKTORIA LORENZO CIPRIANO</w:t>
          </w:r>
        </w:p>
      </w:sdtContent>
    </w:sdt>
    <w:p w14:paraId="317A9E26" w14:textId="77777777" w:rsidR="004442ED" w:rsidRDefault="00CF3E45" w:rsidP="00213DBE">
      <w:pPr>
        <w:pStyle w:val="ContactInformation"/>
        <w:spacing w:after="0"/>
      </w:pPr>
      <w:r>
        <w:rPr>
          <w:noProof/>
          <w:sz w:val="24"/>
          <w:u w:val="single"/>
        </w:rPr>
        <w:drawing>
          <wp:anchor distT="0" distB="0" distL="114300" distR="114300" simplePos="0" relativeHeight="251659264" behindDoc="1" locked="0" layoutInCell="1" allowOverlap="1" wp14:anchorId="32E4A815" wp14:editId="57479D0B">
            <wp:simplePos x="0" y="0"/>
            <wp:positionH relativeFrom="column">
              <wp:posOffset>4366260</wp:posOffset>
            </wp:positionH>
            <wp:positionV relativeFrom="paragraph">
              <wp:posOffset>-892810</wp:posOffset>
            </wp:positionV>
            <wp:extent cx="1827530" cy="1827530"/>
            <wp:effectExtent l="0" t="0" r="127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53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753A4" w14:textId="401F990A" w:rsidR="00213DBE" w:rsidRPr="004442ED" w:rsidRDefault="00213DBE" w:rsidP="00796109">
      <w:pPr>
        <w:pStyle w:val="ContactInformation"/>
        <w:spacing w:after="0"/>
        <w:rPr>
          <w:sz w:val="20"/>
        </w:rPr>
      </w:pPr>
      <w:r w:rsidRPr="004442ED">
        <w:rPr>
          <w:sz w:val="20"/>
        </w:rPr>
        <w:t xml:space="preserve">Permanent: 314 </w:t>
      </w:r>
      <w:proofErr w:type="spellStart"/>
      <w:r w:rsidRPr="004442ED">
        <w:rPr>
          <w:sz w:val="20"/>
        </w:rPr>
        <w:t>Nanirahan</w:t>
      </w:r>
      <w:proofErr w:type="spellEnd"/>
      <w:r w:rsidRPr="004442ED">
        <w:rPr>
          <w:sz w:val="20"/>
        </w:rPr>
        <w:t xml:space="preserve"> Street Mandaluyong City</w:t>
      </w:r>
    </w:p>
    <w:p w14:paraId="26F0A547" w14:textId="77777777" w:rsidR="00367AA3" w:rsidRPr="00BB3CA8" w:rsidRDefault="00213DBE" w:rsidP="00367AA3">
      <w:pPr>
        <w:pStyle w:val="ContactInformation"/>
        <w:spacing w:after="0"/>
        <w:rPr>
          <w:sz w:val="20"/>
        </w:rPr>
      </w:pPr>
      <w:r w:rsidRPr="004442ED">
        <w:rPr>
          <w:sz w:val="20"/>
        </w:rPr>
        <w:t>Email Address:</w:t>
      </w:r>
      <w:r w:rsidRPr="00BB3CA8">
        <w:rPr>
          <w:sz w:val="20"/>
        </w:rPr>
        <w:t xml:space="preserve"> </w:t>
      </w:r>
      <w:hyperlink r:id="rId10" w:history="1">
        <w:r w:rsidR="00367AA3" w:rsidRPr="00BB3CA8">
          <w:rPr>
            <w:rStyle w:val="Hyperlink"/>
            <w:color w:val="auto"/>
            <w:sz w:val="20"/>
            <w:u w:val="none"/>
          </w:rPr>
          <w:t>flor</w:t>
        </w:r>
        <w:bookmarkStart w:id="0" w:name="_GoBack"/>
        <w:bookmarkEnd w:id="0"/>
        <w:r w:rsidR="00367AA3" w:rsidRPr="00BB3CA8">
          <w:rPr>
            <w:rStyle w:val="Hyperlink"/>
            <w:color w:val="auto"/>
            <w:sz w:val="20"/>
            <w:u w:val="none"/>
          </w:rPr>
          <w:t>amaecipriano@yahoo.com</w:t>
        </w:r>
      </w:hyperlink>
    </w:p>
    <w:p w14:paraId="79016171" w14:textId="173EE5EF" w:rsidR="00367AA3" w:rsidRDefault="00367AA3" w:rsidP="00367AA3">
      <w:pPr>
        <w:pStyle w:val="ContactInformation"/>
        <w:spacing w:after="0"/>
        <w:rPr>
          <w:sz w:val="20"/>
        </w:rPr>
      </w:pPr>
    </w:p>
    <w:p w14:paraId="6307B85F" w14:textId="77777777" w:rsidR="00796109" w:rsidRDefault="00796109" w:rsidP="00367AA3">
      <w:pPr>
        <w:pStyle w:val="ContactInformation"/>
        <w:spacing w:after="0"/>
        <w:rPr>
          <w:sz w:val="20"/>
        </w:rPr>
      </w:pPr>
    </w:p>
    <w:p w14:paraId="45042549" w14:textId="77777777" w:rsidR="00367AA3" w:rsidRDefault="00367AA3" w:rsidP="00367AA3">
      <w:pPr>
        <w:pStyle w:val="ContactInformation"/>
        <w:spacing w:after="0"/>
        <w:rPr>
          <w:sz w:val="20"/>
        </w:rPr>
      </w:pPr>
    </w:p>
    <w:p w14:paraId="4B173776" w14:textId="77777777" w:rsidR="00367AA3" w:rsidRPr="004442ED" w:rsidRDefault="00367AA3" w:rsidP="00367AA3">
      <w:pPr>
        <w:pStyle w:val="ContactInformation"/>
        <w:pBdr>
          <w:top w:val="single" w:sz="4" w:space="0" w:color="auto"/>
        </w:pBdr>
        <w:spacing w:after="0"/>
        <w:rPr>
          <w:sz w:val="20"/>
        </w:rPr>
      </w:pPr>
    </w:p>
    <w:p w14:paraId="54B790D1" w14:textId="77777777" w:rsidR="000B2ED7" w:rsidRPr="004442ED" w:rsidRDefault="00215131">
      <w:pPr>
        <w:pStyle w:val="SectionHeading"/>
        <w:rPr>
          <w:sz w:val="24"/>
          <w:u w:val="single"/>
        </w:rPr>
      </w:pPr>
      <w:r w:rsidRPr="004442ED">
        <w:rPr>
          <w:sz w:val="24"/>
          <w:u w:val="single"/>
        </w:rPr>
        <w:t>EDUCATION</w:t>
      </w:r>
    </w:p>
    <w:p w14:paraId="213B91CC" w14:textId="77777777" w:rsidR="00EB009D" w:rsidRPr="004442ED" w:rsidRDefault="00EB009D" w:rsidP="004442ED">
      <w:pPr>
        <w:pStyle w:val="Location"/>
        <w:numPr>
          <w:ilvl w:val="0"/>
          <w:numId w:val="7"/>
        </w:numPr>
        <w:rPr>
          <w:b/>
          <w:sz w:val="24"/>
        </w:rPr>
      </w:pPr>
      <w:r w:rsidRPr="004442ED">
        <w:rPr>
          <w:b/>
          <w:sz w:val="24"/>
        </w:rPr>
        <w:t xml:space="preserve">Tertiary </w:t>
      </w:r>
      <w:r w:rsidR="00213DBE" w:rsidRPr="004442ED">
        <w:rPr>
          <w:b/>
          <w:sz w:val="24"/>
        </w:rPr>
        <w:t xml:space="preserve">Level </w:t>
      </w:r>
      <w:r w:rsidRPr="004442ED">
        <w:rPr>
          <w:sz w:val="24"/>
        </w:rPr>
        <w:t xml:space="preserve">                                                                                                                                                                    BS Information Technology                                                                                                                                                                                 University of the East Manila</w:t>
      </w:r>
      <w:r w:rsidRPr="004442ED">
        <w:rPr>
          <w:sz w:val="24"/>
        </w:rPr>
        <w:tab/>
        <w:t xml:space="preserve">                                                                                                                                                                                    2015-201</w:t>
      </w:r>
      <w:r w:rsidR="00B117BC">
        <w:rPr>
          <w:sz w:val="24"/>
        </w:rPr>
        <w:t>9</w:t>
      </w:r>
    </w:p>
    <w:p w14:paraId="0554F9DB" w14:textId="77777777" w:rsidR="00EB009D" w:rsidRPr="004442ED" w:rsidRDefault="00EB009D" w:rsidP="004442ED">
      <w:pPr>
        <w:pStyle w:val="Location"/>
        <w:numPr>
          <w:ilvl w:val="0"/>
          <w:numId w:val="7"/>
        </w:numPr>
        <w:rPr>
          <w:b/>
          <w:sz w:val="24"/>
        </w:rPr>
      </w:pPr>
      <w:r w:rsidRPr="004442ED">
        <w:rPr>
          <w:b/>
          <w:sz w:val="24"/>
        </w:rPr>
        <w:t>Secondary Level</w:t>
      </w:r>
      <w:r w:rsidRPr="004442ED">
        <w:rPr>
          <w:sz w:val="24"/>
        </w:rPr>
        <w:t xml:space="preserve">                                                                                                                                                                       </w:t>
      </w:r>
      <w:proofErr w:type="spellStart"/>
      <w:r w:rsidRPr="004442ED">
        <w:rPr>
          <w:sz w:val="24"/>
        </w:rPr>
        <w:t>Linabuan</w:t>
      </w:r>
      <w:proofErr w:type="spellEnd"/>
      <w:r w:rsidRPr="004442ED">
        <w:rPr>
          <w:sz w:val="24"/>
        </w:rPr>
        <w:t xml:space="preserve"> National High School                                                                                                                                                </w:t>
      </w:r>
      <w:r w:rsidR="004442ED" w:rsidRPr="004442ED">
        <w:rPr>
          <w:sz w:val="24"/>
        </w:rPr>
        <w:t xml:space="preserve">   </w:t>
      </w:r>
      <w:proofErr w:type="spellStart"/>
      <w:r w:rsidR="004442ED" w:rsidRPr="004442ED">
        <w:rPr>
          <w:sz w:val="24"/>
        </w:rPr>
        <w:t>Linabuan</w:t>
      </w:r>
      <w:proofErr w:type="spellEnd"/>
      <w:r w:rsidR="004442ED" w:rsidRPr="004442ED">
        <w:rPr>
          <w:sz w:val="24"/>
        </w:rPr>
        <w:t xml:space="preserve"> Norte Kalibo, Aklan</w:t>
      </w:r>
      <w:r w:rsidRPr="004442ED">
        <w:rPr>
          <w:sz w:val="24"/>
        </w:rPr>
        <w:t xml:space="preserve">                                </w:t>
      </w:r>
    </w:p>
    <w:p w14:paraId="2802099F" w14:textId="77777777" w:rsidR="000B2ED7" w:rsidRPr="004442ED" w:rsidRDefault="000B2ED7" w:rsidP="00EB009D">
      <w:pPr>
        <w:pStyle w:val="JobTitle"/>
        <w:numPr>
          <w:ilvl w:val="1"/>
          <w:numId w:val="9"/>
        </w:numPr>
        <w:rPr>
          <w:sz w:val="24"/>
        </w:rPr>
      </w:pPr>
    </w:p>
    <w:p w14:paraId="7137E20A" w14:textId="77777777" w:rsidR="00EB009D" w:rsidRPr="004442ED" w:rsidRDefault="00EB009D" w:rsidP="00EB009D">
      <w:pPr>
        <w:pStyle w:val="Location"/>
        <w:numPr>
          <w:ilvl w:val="0"/>
          <w:numId w:val="7"/>
        </w:numPr>
        <w:rPr>
          <w:b/>
          <w:sz w:val="24"/>
        </w:rPr>
      </w:pPr>
      <w:proofErr w:type="gramStart"/>
      <w:r w:rsidRPr="004442ED">
        <w:rPr>
          <w:b/>
          <w:sz w:val="24"/>
        </w:rPr>
        <w:t>Primary  Level</w:t>
      </w:r>
      <w:proofErr w:type="gramEnd"/>
    </w:p>
    <w:p w14:paraId="07E78C34" w14:textId="77777777" w:rsidR="00EB009D" w:rsidRPr="004442ED" w:rsidRDefault="00EB009D" w:rsidP="005F1250">
      <w:pPr>
        <w:pStyle w:val="Location"/>
        <w:ind w:left="6480"/>
        <w:rPr>
          <w:sz w:val="24"/>
        </w:rPr>
      </w:pPr>
      <w:proofErr w:type="spellStart"/>
      <w:r w:rsidRPr="004442ED">
        <w:rPr>
          <w:sz w:val="24"/>
        </w:rPr>
        <w:t>Linabuan</w:t>
      </w:r>
      <w:proofErr w:type="spellEnd"/>
      <w:r w:rsidRPr="004442ED">
        <w:rPr>
          <w:sz w:val="24"/>
        </w:rPr>
        <w:t xml:space="preserve"> </w:t>
      </w:r>
      <w:r w:rsidR="004442ED">
        <w:rPr>
          <w:sz w:val="24"/>
        </w:rPr>
        <w:t xml:space="preserve">Norte Elementary </w:t>
      </w:r>
      <w:r w:rsidRPr="004442ED">
        <w:rPr>
          <w:sz w:val="24"/>
        </w:rPr>
        <w:t>School</w:t>
      </w:r>
    </w:p>
    <w:p w14:paraId="58FA5006" w14:textId="77777777" w:rsidR="00EB009D" w:rsidRPr="004442ED" w:rsidRDefault="00EB009D" w:rsidP="00EB009D">
      <w:pPr>
        <w:pStyle w:val="Location"/>
        <w:ind w:left="6480"/>
        <w:rPr>
          <w:sz w:val="24"/>
        </w:rPr>
      </w:pPr>
      <w:proofErr w:type="spellStart"/>
      <w:r w:rsidRPr="004442ED">
        <w:rPr>
          <w:sz w:val="24"/>
        </w:rPr>
        <w:t>Linabuan</w:t>
      </w:r>
      <w:proofErr w:type="spellEnd"/>
      <w:r w:rsidRPr="004442ED">
        <w:rPr>
          <w:sz w:val="24"/>
        </w:rPr>
        <w:t xml:space="preserve"> Norte Kalibo, Aklan</w:t>
      </w:r>
    </w:p>
    <w:p w14:paraId="15DCEBAC" w14:textId="77777777" w:rsidR="000B2ED7" w:rsidRPr="004442ED" w:rsidRDefault="00EB009D" w:rsidP="004442ED">
      <w:pPr>
        <w:pStyle w:val="Location"/>
        <w:ind w:left="6480"/>
        <w:rPr>
          <w:sz w:val="24"/>
        </w:rPr>
      </w:pPr>
      <w:r w:rsidRPr="004442ED">
        <w:rPr>
          <w:sz w:val="24"/>
        </w:rPr>
        <w:t>2005-2011</w:t>
      </w:r>
    </w:p>
    <w:p w14:paraId="5749D1C4" w14:textId="77777777" w:rsidR="002D7BD3" w:rsidRPr="004442ED" w:rsidRDefault="002D7BD3" w:rsidP="002D7BD3">
      <w:pPr>
        <w:pStyle w:val="SectionHeading"/>
        <w:rPr>
          <w:sz w:val="24"/>
          <w:u w:val="single"/>
        </w:rPr>
      </w:pPr>
      <w:r w:rsidRPr="004442ED">
        <w:rPr>
          <w:sz w:val="24"/>
          <w:u w:val="single"/>
        </w:rPr>
        <w:t>SEMINARS ATTENDED</w:t>
      </w:r>
    </w:p>
    <w:p w14:paraId="46013374" w14:textId="77777777" w:rsidR="000B2ED7" w:rsidRPr="00A02FC0" w:rsidRDefault="002D7BD3" w:rsidP="00A02FC0">
      <w:pPr>
        <w:pStyle w:val="ListBullet"/>
        <w:tabs>
          <w:tab w:val="clear" w:pos="360"/>
          <w:tab w:val="num" w:pos="6120"/>
        </w:tabs>
        <w:ind w:left="6120"/>
        <w:rPr>
          <w:sz w:val="24"/>
        </w:rPr>
      </w:pPr>
      <w:r w:rsidRPr="004442ED">
        <w:rPr>
          <w:b/>
          <w:sz w:val="24"/>
        </w:rPr>
        <w:t>Tech Tutor</w:t>
      </w:r>
      <w:r w:rsidRPr="004442ED">
        <w:rPr>
          <w:sz w:val="24"/>
        </w:rPr>
        <w:t>, Megamall, Mandaluyong City</w:t>
      </w:r>
      <w:r w:rsidR="00215131" w:rsidRPr="004442ED">
        <w:rPr>
          <w:sz w:val="24"/>
        </w:rPr>
        <w:tab/>
      </w:r>
      <w:r w:rsidRPr="004442ED">
        <w:rPr>
          <w:sz w:val="24"/>
        </w:rPr>
        <w:tab/>
      </w:r>
    </w:p>
    <w:p w14:paraId="371FCE85" w14:textId="77777777" w:rsidR="000B2ED7" w:rsidRPr="004442ED" w:rsidRDefault="000B2ED7" w:rsidP="00A02FC0">
      <w:pPr>
        <w:pStyle w:val="Location"/>
        <w:rPr>
          <w:b/>
          <w:sz w:val="24"/>
        </w:rPr>
      </w:pPr>
    </w:p>
    <w:p w14:paraId="5A4294F0" w14:textId="77777777" w:rsidR="000B2ED7" w:rsidRPr="004442ED" w:rsidRDefault="00211533">
      <w:pPr>
        <w:pStyle w:val="SectionHeading"/>
        <w:rPr>
          <w:sz w:val="24"/>
          <w:u w:val="single"/>
        </w:rPr>
      </w:pPr>
      <w:r w:rsidRPr="004442ED">
        <w:rPr>
          <w:sz w:val="24"/>
          <w:u w:val="single"/>
        </w:rPr>
        <w:t>SKILLS AND INTERESTS</w:t>
      </w:r>
    </w:p>
    <w:p w14:paraId="4758A61C" w14:textId="77777777" w:rsidR="000B2ED7" w:rsidRPr="004442ED" w:rsidRDefault="00211533" w:rsidP="00211533">
      <w:pPr>
        <w:pStyle w:val="Location"/>
        <w:ind w:left="5760"/>
        <w:rPr>
          <w:sz w:val="24"/>
        </w:rPr>
      </w:pPr>
      <w:r w:rsidRPr="004442ED">
        <w:rPr>
          <w:sz w:val="24"/>
        </w:rPr>
        <w:t>Knowledgeable in Microsoft Office Application and Adobe Photoshop, Basic knowledge in C++, Java, C# and HTML5</w:t>
      </w:r>
    </w:p>
    <w:p w14:paraId="2EE961BB" w14:textId="77777777" w:rsidR="00211533" w:rsidRPr="004442ED" w:rsidRDefault="00211533" w:rsidP="005F1250">
      <w:pPr>
        <w:pStyle w:val="Location"/>
        <w:ind w:left="5760"/>
        <w:rPr>
          <w:sz w:val="24"/>
        </w:rPr>
      </w:pPr>
      <w:r w:rsidRPr="004442ED">
        <w:rPr>
          <w:sz w:val="24"/>
        </w:rPr>
        <w:t xml:space="preserve">Badminton, </w:t>
      </w:r>
      <w:proofErr w:type="gramStart"/>
      <w:r w:rsidRPr="004442ED">
        <w:rPr>
          <w:sz w:val="24"/>
        </w:rPr>
        <w:t>Playing</w:t>
      </w:r>
      <w:proofErr w:type="gramEnd"/>
      <w:r w:rsidRPr="004442ED">
        <w:rPr>
          <w:sz w:val="24"/>
        </w:rPr>
        <w:t xml:space="preserve"> piano and guitar, Swimming, Travelling.</w:t>
      </w:r>
    </w:p>
    <w:p w14:paraId="4A570971" w14:textId="77777777" w:rsidR="003E6A62" w:rsidRDefault="003E6A62" w:rsidP="00211533">
      <w:pPr>
        <w:pStyle w:val="SectionHeading"/>
        <w:rPr>
          <w:sz w:val="24"/>
          <w:u w:val="single"/>
        </w:rPr>
      </w:pPr>
    </w:p>
    <w:p w14:paraId="08120AF9" w14:textId="77777777" w:rsidR="00A02FC0" w:rsidRDefault="00A02FC0" w:rsidP="00211533">
      <w:pPr>
        <w:pStyle w:val="SectionHeading"/>
        <w:rPr>
          <w:sz w:val="24"/>
          <w:u w:val="single"/>
        </w:rPr>
      </w:pPr>
    </w:p>
    <w:p w14:paraId="373B9A8B" w14:textId="77777777" w:rsidR="003E6A62" w:rsidRDefault="003E6A62" w:rsidP="00211533">
      <w:pPr>
        <w:pStyle w:val="SectionHeading"/>
        <w:rPr>
          <w:sz w:val="24"/>
          <w:u w:val="single"/>
        </w:rPr>
      </w:pPr>
    </w:p>
    <w:p w14:paraId="04A4A728" w14:textId="77777777" w:rsidR="00211533" w:rsidRPr="004442ED" w:rsidRDefault="00211533" w:rsidP="00211533">
      <w:pPr>
        <w:pStyle w:val="SectionHeading"/>
        <w:rPr>
          <w:sz w:val="24"/>
          <w:u w:val="single"/>
        </w:rPr>
      </w:pPr>
      <w:r w:rsidRPr="004442ED">
        <w:rPr>
          <w:sz w:val="24"/>
          <w:u w:val="single"/>
        </w:rPr>
        <w:lastRenderedPageBreak/>
        <w:t xml:space="preserve">PERSONAL INFORMATION </w:t>
      </w:r>
    </w:p>
    <w:p w14:paraId="3BAD6925" w14:textId="77777777" w:rsidR="003E6A62" w:rsidRDefault="00211533" w:rsidP="005F1250">
      <w:pPr>
        <w:pStyle w:val="NormalBodyText"/>
        <w:jc w:val="right"/>
        <w:rPr>
          <w:sz w:val="24"/>
        </w:rPr>
      </w:pPr>
      <w:r w:rsidRPr="004442ED">
        <w:rPr>
          <w:sz w:val="24"/>
        </w:rPr>
        <w:t xml:space="preserve">                                                              </w:t>
      </w:r>
      <w:r w:rsidR="003E6A62">
        <w:rPr>
          <w:sz w:val="24"/>
        </w:rPr>
        <w:t xml:space="preserve">                                   </w:t>
      </w:r>
    </w:p>
    <w:p w14:paraId="06A79274" w14:textId="77777777" w:rsidR="004442ED" w:rsidRPr="004442ED" w:rsidRDefault="003E6A62" w:rsidP="003E6A62">
      <w:pPr>
        <w:pStyle w:val="NormalBodyText"/>
        <w:jc w:val="both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</w:t>
      </w:r>
      <w:r w:rsidR="003734E1">
        <w:rPr>
          <w:sz w:val="24"/>
        </w:rPr>
        <w:t xml:space="preserve">      </w:t>
      </w:r>
      <w:r w:rsidR="004442ED" w:rsidRPr="004442ED">
        <w:rPr>
          <w:sz w:val="24"/>
        </w:rPr>
        <w:t xml:space="preserve">DATE OF BIRTH: </w:t>
      </w:r>
      <w:r w:rsidR="003734E1">
        <w:rPr>
          <w:sz w:val="24"/>
        </w:rPr>
        <w:t xml:space="preserve">                </w:t>
      </w:r>
      <w:r w:rsidR="004442ED" w:rsidRPr="004442ED">
        <w:rPr>
          <w:sz w:val="24"/>
        </w:rPr>
        <w:t>Jun</w:t>
      </w:r>
      <w:r>
        <w:rPr>
          <w:sz w:val="24"/>
        </w:rPr>
        <w:t>e 29, 199</w:t>
      </w:r>
    </w:p>
    <w:p w14:paraId="65AA0FBB" w14:textId="77777777" w:rsidR="004442ED" w:rsidRPr="004442ED" w:rsidRDefault="00211533" w:rsidP="003E6A62">
      <w:pPr>
        <w:pStyle w:val="Location"/>
        <w:jc w:val="both"/>
        <w:rPr>
          <w:sz w:val="24"/>
        </w:rPr>
      </w:pPr>
      <w:r w:rsidRPr="004442ED">
        <w:rPr>
          <w:sz w:val="24"/>
        </w:rPr>
        <w:t xml:space="preserve">                                                                                                </w:t>
      </w:r>
      <w:r w:rsidR="005F1250">
        <w:rPr>
          <w:sz w:val="24"/>
        </w:rPr>
        <w:t xml:space="preserve">     </w:t>
      </w:r>
      <w:r w:rsidR="004442ED" w:rsidRPr="004442ED">
        <w:rPr>
          <w:sz w:val="24"/>
        </w:rPr>
        <w:t xml:space="preserve">AGE:                          </w:t>
      </w:r>
      <w:r w:rsidR="003734E1">
        <w:rPr>
          <w:sz w:val="24"/>
        </w:rPr>
        <w:t xml:space="preserve">          </w:t>
      </w:r>
      <w:r w:rsidR="004442ED" w:rsidRPr="004442ED">
        <w:rPr>
          <w:sz w:val="24"/>
        </w:rPr>
        <w:t>1</w:t>
      </w:r>
      <w:r w:rsidR="00B117BC">
        <w:rPr>
          <w:sz w:val="24"/>
        </w:rPr>
        <w:t xml:space="preserve">9 </w:t>
      </w:r>
      <w:r w:rsidR="00B117BC" w:rsidRPr="004442ED">
        <w:rPr>
          <w:sz w:val="24"/>
        </w:rPr>
        <w:t>y</w:t>
      </w:r>
      <w:r w:rsidR="004442ED" w:rsidRPr="004442ED">
        <w:rPr>
          <w:sz w:val="24"/>
        </w:rPr>
        <w:t>ears old</w:t>
      </w:r>
    </w:p>
    <w:p w14:paraId="482A5D7D" w14:textId="77777777" w:rsidR="004442ED" w:rsidRPr="004442ED" w:rsidRDefault="004442ED" w:rsidP="003E6A62">
      <w:pPr>
        <w:pStyle w:val="Location"/>
        <w:jc w:val="both"/>
        <w:rPr>
          <w:sz w:val="24"/>
        </w:rPr>
      </w:pPr>
      <w:r w:rsidRPr="004442ED">
        <w:rPr>
          <w:sz w:val="24"/>
        </w:rPr>
        <w:tab/>
        <w:t xml:space="preserve">                                                                          </w:t>
      </w:r>
      <w:r w:rsidR="005F1250">
        <w:rPr>
          <w:sz w:val="24"/>
        </w:rPr>
        <w:t xml:space="preserve">      </w:t>
      </w:r>
      <w:r w:rsidR="005F1250">
        <w:rPr>
          <w:sz w:val="24"/>
        </w:rPr>
        <w:tab/>
      </w:r>
      <w:r w:rsidRPr="004442ED">
        <w:rPr>
          <w:sz w:val="24"/>
        </w:rPr>
        <w:t xml:space="preserve">PLACE OF BIRTH:            </w:t>
      </w:r>
      <w:r w:rsidR="003734E1">
        <w:rPr>
          <w:sz w:val="24"/>
        </w:rPr>
        <w:t xml:space="preserve">   </w:t>
      </w:r>
      <w:r w:rsidRPr="004442ED">
        <w:rPr>
          <w:sz w:val="24"/>
        </w:rPr>
        <w:t>Manila</w:t>
      </w:r>
    </w:p>
    <w:p w14:paraId="1C51551C" w14:textId="77777777" w:rsidR="004442ED" w:rsidRPr="004442ED" w:rsidRDefault="004442ED" w:rsidP="003E6A62">
      <w:pPr>
        <w:pStyle w:val="Location"/>
        <w:ind w:left="5328"/>
        <w:jc w:val="both"/>
        <w:rPr>
          <w:sz w:val="24"/>
        </w:rPr>
      </w:pPr>
      <w:r w:rsidRPr="004442ED">
        <w:rPr>
          <w:sz w:val="24"/>
        </w:rPr>
        <w:t xml:space="preserve">  </w:t>
      </w:r>
      <w:r w:rsidR="005F1250">
        <w:rPr>
          <w:sz w:val="24"/>
        </w:rPr>
        <w:t xml:space="preserve">      </w:t>
      </w:r>
      <w:r w:rsidRPr="004442ED">
        <w:rPr>
          <w:sz w:val="24"/>
        </w:rPr>
        <w:t xml:space="preserve">NATIONALITY: </w:t>
      </w:r>
      <w:r w:rsidRPr="004442ED">
        <w:rPr>
          <w:sz w:val="24"/>
        </w:rPr>
        <w:tab/>
        <w:t xml:space="preserve">    </w:t>
      </w:r>
      <w:r w:rsidR="005F1250">
        <w:rPr>
          <w:sz w:val="24"/>
        </w:rPr>
        <w:tab/>
      </w:r>
      <w:r w:rsidR="003734E1">
        <w:rPr>
          <w:sz w:val="24"/>
        </w:rPr>
        <w:t xml:space="preserve">     </w:t>
      </w:r>
      <w:r w:rsidRPr="004442ED">
        <w:rPr>
          <w:sz w:val="24"/>
        </w:rPr>
        <w:t xml:space="preserve">Filipino </w:t>
      </w:r>
    </w:p>
    <w:p w14:paraId="773ADEB2" w14:textId="77777777" w:rsidR="004442ED" w:rsidRPr="004442ED" w:rsidRDefault="005F1250" w:rsidP="003E6A62">
      <w:pPr>
        <w:pStyle w:val="Location"/>
        <w:ind w:left="5328"/>
        <w:jc w:val="both"/>
        <w:rPr>
          <w:sz w:val="24"/>
        </w:rPr>
      </w:pPr>
      <w:r>
        <w:rPr>
          <w:sz w:val="24"/>
        </w:rPr>
        <w:t xml:space="preserve">        </w:t>
      </w:r>
      <w:r w:rsidR="004442ED" w:rsidRPr="004442ED">
        <w:rPr>
          <w:sz w:val="24"/>
        </w:rPr>
        <w:t>SEX:</w:t>
      </w:r>
      <w:r w:rsidR="004442ED" w:rsidRPr="004442ED">
        <w:rPr>
          <w:sz w:val="24"/>
        </w:rPr>
        <w:tab/>
      </w:r>
      <w:r w:rsidR="004442ED" w:rsidRPr="004442ED">
        <w:rPr>
          <w:sz w:val="24"/>
        </w:rPr>
        <w:tab/>
        <w:t xml:space="preserve">    </w:t>
      </w:r>
      <w:r w:rsidR="003734E1">
        <w:rPr>
          <w:sz w:val="24"/>
        </w:rPr>
        <w:t xml:space="preserve">              </w:t>
      </w:r>
      <w:r w:rsidR="004442ED" w:rsidRPr="004442ED">
        <w:rPr>
          <w:sz w:val="24"/>
        </w:rPr>
        <w:t>Female</w:t>
      </w:r>
    </w:p>
    <w:p w14:paraId="287E5677" w14:textId="77777777" w:rsidR="004442ED" w:rsidRPr="004442ED" w:rsidRDefault="005F1250" w:rsidP="003E6A62">
      <w:pPr>
        <w:pStyle w:val="Location"/>
        <w:ind w:left="5328"/>
        <w:jc w:val="both"/>
        <w:rPr>
          <w:sz w:val="24"/>
        </w:rPr>
      </w:pPr>
      <w:r>
        <w:rPr>
          <w:sz w:val="24"/>
        </w:rPr>
        <w:t xml:space="preserve">        </w:t>
      </w:r>
      <w:r w:rsidR="004442ED" w:rsidRPr="004442ED">
        <w:rPr>
          <w:sz w:val="24"/>
        </w:rPr>
        <w:t>CIVIL STATUS:</w:t>
      </w:r>
      <w:r w:rsidR="004442ED" w:rsidRPr="004442ED">
        <w:rPr>
          <w:sz w:val="24"/>
        </w:rPr>
        <w:tab/>
        <w:t xml:space="preserve">    </w:t>
      </w:r>
      <w:r>
        <w:rPr>
          <w:sz w:val="24"/>
        </w:rPr>
        <w:t xml:space="preserve">       </w:t>
      </w:r>
      <w:r w:rsidR="003734E1">
        <w:rPr>
          <w:sz w:val="24"/>
        </w:rPr>
        <w:t xml:space="preserve">       </w:t>
      </w:r>
      <w:r w:rsidR="004442ED" w:rsidRPr="004442ED">
        <w:rPr>
          <w:sz w:val="24"/>
        </w:rPr>
        <w:t xml:space="preserve">Single </w:t>
      </w:r>
    </w:p>
    <w:p w14:paraId="11C7DA31" w14:textId="77777777" w:rsidR="004442ED" w:rsidRPr="004442ED" w:rsidRDefault="005F1250" w:rsidP="003E6A62">
      <w:pPr>
        <w:pStyle w:val="Location"/>
        <w:ind w:left="5328"/>
        <w:jc w:val="both"/>
        <w:rPr>
          <w:sz w:val="24"/>
        </w:rPr>
      </w:pPr>
      <w:r>
        <w:rPr>
          <w:sz w:val="24"/>
        </w:rPr>
        <w:t xml:space="preserve">        </w:t>
      </w:r>
      <w:r w:rsidR="004442ED" w:rsidRPr="004442ED">
        <w:rPr>
          <w:sz w:val="24"/>
        </w:rPr>
        <w:t>HEIGHT:</w:t>
      </w:r>
      <w:r w:rsidR="004442ED" w:rsidRPr="004442ED">
        <w:rPr>
          <w:sz w:val="24"/>
        </w:rPr>
        <w:tab/>
      </w:r>
      <w:r w:rsidR="004442ED" w:rsidRPr="004442ED">
        <w:rPr>
          <w:sz w:val="24"/>
        </w:rPr>
        <w:tab/>
        <w:t xml:space="preserve">    </w:t>
      </w:r>
      <w:r w:rsidR="003734E1">
        <w:rPr>
          <w:sz w:val="24"/>
        </w:rPr>
        <w:t xml:space="preserve"> </w:t>
      </w:r>
      <w:r w:rsidR="004442ED" w:rsidRPr="004442ED">
        <w:rPr>
          <w:sz w:val="24"/>
        </w:rPr>
        <w:t>5’0</w:t>
      </w:r>
    </w:p>
    <w:p w14:paraId="3B0A3DCD" w14:textId="77777777" w:rsidR="004442ED" w:rsidRPr="004442ED" w:rsidRDefault="005F1250" w:rsidP="003E6A62">
      <w:pPr>
        <w:pStyle w:val="Location"/>
        <w:ind w:left="5328"/>
        <w:jc w:val="both"/>
        <w:rPr>
          <w:sz w:val="24"/>
        </w:rPr>
      </w:pPr>
      <w:r>
        <w:rPr>
          <w:sz w:val="24"/>
        </w:rPr>
        <w:t xml:space="preserve">        </w:t>
      </w:r>
      <w:r w:rsidR="004442ED" w:rsidRPr="004442ED">
        <w:rPr>
          <w:sz w:val="24"/>
        </w:rPr>
        <w:t xml:space="preserve">WEIGHT: </w:t>
      </w:r>
      <w:r w:rsidR="004442ED" w:rsidRPr="004442ED">
        <w:rPr>
          <w:sz w:val="24"/>
        </w:rPr>
        <w:tab/>
      </w:r>
      <w:r w:rsidR="004442ED" w:rsidRPr="004442ED">
        <w:rPr>
          <w:sz w:val="24"/>
        </w:rPr>
        <w:tab/>
        <w:t xml:space="preserve">   </w:t>
      </w:r>
      <w:r w:rsidR="003734E1">
        <w:rPr>
          <w:sz w:val="24"/>
        </w:rPr>
        <w:t xml:space="preserve">  </w:t>
      </w:r>
      <w:r w:rsidR="004442ED" w:rsidRPr="004442ED">
        <w:rPr>
          <w:sz w:val="24"/>
        </w:rPr>
        <w:t>56kg</w:t>
      </w:r>
    </w:p>
    <w:p w14:paraId="12F1BD90" w14:textId="77777777" w:rsidR="004442ED" w:rsidRPr="004442ED" w:rsidRDefault="005F1250" w:rsidP="003E6A62">
      <w:pPr>
        <w:pStyle w:val="Location"/>
        <w:ind w:left="5328"/>
        <w:jc w:val="both"/>
        <w:rPr>
          <w:sz w:val="24"/>
        </w:rPr>
      </w:pPr>
      <w:r>
        <w:rPr>
          <w:sz w:val="24"/>
        </w:rPr>
        <w:t xml:space="preserve">        </w:t>
      </w:r>
      <w:r w:rsidR="004442ED" w:rsidRPr="004442ED">
        <w:rPr>
          <w:sz w:val="24"/>
        </w:rPr>
        <w:t>RELIGION:</w:t>
      </w:r>
      <w:r w:rsidR="004442ED" w:rsidRPr="004442ED">
        <w:rPr>
          <w:sz w:val="24"/>
        </w:rPr>
        <w:tab/>
      </w:r>
      <w:r w:rsidR="004442ED" w:rsidRPr="004442ED">
        <w:rPr>
          <w:sz w:val="24"/>
        </w:rPr>
        <w:tab/>
        <w:t xml:space="preserve">   </w:t>
      </w:r>
      <w:r w:rsidR="003734E1">
        <w:rPr>
          <w:sz w:val="24"/>
        </w:rPr>
        <w:t xml:space="preserve"> </w:t>
      </w:r>
      <w:r w:rsidR="004442ED" w:rsidRPr="004442ED">
        <w:rPr>
          <w:sz w:val="24"/>
        </w:rPr>
        <w:t>Roman Catholic</w:t>
      </w:r>
    </w:p>
    <w:p w14:paraId="5F01F9DA" w14:textId="77777777" w:rsidR="000B2ED7" w:rsidRPr="004442ED" w:rsidRDefault="005F1250" w:rsidP="003E6A62">
      <w:pPr>
        <w:pStyle w:val="Location"/>
        <w:ind w:left="8064" w:hanging="2736"/>
        <w:jc w:val="both"/>
        <w:rPr>
          <w:sz w:val="24"/>
        </w:rPr>
      </w:pPr>
      <w:r>
        <w:rPr>
          <w:sz w:val="24"/>
        </w:rPr>
        <w:t xml:space="preserve">        </w:t>
      </w:r>
      <w:r w:rsidR="004442ED" w:rsidRPr="004442ED">
        <w:rPr>
          <w:sz w:val="24"/>
        </w:rPr>
        <w:t>LANGUAGE:</w:t>
      </w:r>
      <w:r w:rsidR="004442ED" w:rsidRPr="004442ED">
        <w:rPr>
          <w:sz w:val="24"/>
        </w:rPr>
        <w:tab/>
      </w:r>
      <w:r>
        <w:rPr>
          <w:sz w:val="24"/>
        </w:rPr>
        <w:t xml:space="preserve"> </w:t>
      </w:r>
      <w:r w:rsidR="003734E1">
        <w:rPr>
          <w:sz w:val="24"/>
        </w:rPr>
        <w:t xml:space="preserve">Filipino </w:t>
      </w:r>
      <w:r>
        <w:rPr>
          <w:sz w:val="24"/>
        </w:rPr>
        <w:t xml:space="preserve">(Tagalog, </w:t>
      </w:r>
      <w:proofErr w:type="spellStart"/>
      <w:r>
        <w:rPr>
          <w:sz w:val="24"/>
        </w:rPr>
        <w:t>Aklanon</w:t>
      </w:r>
      <w:proofErr w:type="spellEnd"/>
      <w:r>
        <w:rPr>
          <w:sz w:val="24"/>
        </w:rPr>
        <w:t xml:space="preserve">) </w:t>
      </w:r>
      <w:r w:rsidR="004442ED" w:rsidRPr="004442ED">
        <w:rPr>
          <w:sz w:val="24"/>
        </w:rPr>
        <w:t>Engli</w:t>
      </w:r>
      <w:r>
        <w:rPr>
          <w:sz w:val="24"/>
        </w:rPr>
        <w:t>sh</w:t>
      </w:r>
    </w:p>
    <w:p w14:paraId="69DB1767" w14:textId="77777777" w:rsidR="000B2ED7" w:rsidRPr="004442ED" w:rsidRDefault="000B2ED7" w:rsidP="003E6A62">
      <w:pPr>
        <w:pStyle w:val="NormalBodyText"/>
        <w:jc w:val="both"/>
        <w:rPr>
          <w:sz w:val="24"/>
        </w:rPr>
      </w:pPr>
    </w:p>
    <w:p w14:paraId="151DCA40" w14:textId="77777777" w:rsidR="005F1250" w:rsidRPr="004442ED" w:rsidRDefault="005F1250" w:rsidP="003E6A62">
      <w:pPr>
        <w:pStyle w:val="NormalBodyText"/>
        <w:jc w:val="both"/>
        <w:rPr>
          <w:sz w:val="24"/>
        </w:rPr>
      </w:pPr>
    </w:p>
    <w:sectPr w:rsidR="005F1250" w:rsidRPr="004442ED" w:rsidSect="00B34C4C">
      <w:headerReference w:type="first" r:id="rId11"/>
      <w:pgSz w:w="12240" w:h="15840" w:code="1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A2E9B" w14:textId="77777777" w:rsidR="003020FD" w:rsidRDefault="003020FD">
      <w:pPr>
        <w:spacing w:line="240" w:lineRule="auto"/>
      </w:pPr>
      <w:r>
        <w:separator/>
      </w:r>
    </w:p>
  </w:endnote>
  <w:endnote w:type="continuationSeparator" w:id="0">
    <w:p w14:paraId="5AFC78CE" w14:textId="77777777" w:rsidR="003020FD" w:rsidRDefault="003020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D341C" w14:textId="77777777" w:rsidR="003020FD" w:rsidRDefault="003020FD">
      <w:pPr>
        <w:spacing w:line="240" w:lineRule="auto"/>
      </w:pPr>
      <w:r>
        <w:separator/>
      </w:r>
    </w:p>
  </w:footnote>
  <w:footnote w:type="continuationSeparator" w:id="0">
    <w:p w14:paraId="6043ADC7" w14:textId="77777777" w:rsidR="003020FD" w:rsidRDefault="003020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ADDB0" w14:textId="77777777" w:rsidR="00B34C4C" w:rsidRDefault="00B34C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EE84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FC7A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264CB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2BC2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0A03BC"/>
    <w:multiLevelType w:val="hybridMultilevel"/>
    <w:tmpl w:val="06D22570"/>
    <w:lvl w:ilvl="0" w:tplc="34090015">
      <w:start w:val="1"/>
      <w:numFmt w:val="upperLetter"/>
      <w:lvlText w:val="%1."/>
      <w:lvlJc w:val="left"/>
      <w:pPr>
        <w:ind w:left="6480" w:hanging="360"/>
      </w:pPr>
    </w:lvl>
    <w:lvl w:ilvl="1" w:tplc="34090019">
      <w:start w:val="1"/>
      <w:numFmt w:val="lowerLetter"/>
      <w:lvlText w:val="%2."/>
      <w:lvlJc w:val="left"/>
      <w:pPr>
        <w:ind w:left="7200" w:hanging="360"/>
      </w:pPr>
    </w:lvl>
    <w:lvl w:ilvl="2" w:tplc="3409001B">
      <w:start w:val="1"/>
      <w:numFmt w:val="lowerRoman"/>
      <w:lvlText w:val="%3."/>
      <w:lvlJc w:val="right"/>
      <w:pPr>
        <w:ind w:left="7920" w:hanging="180"/>
      </w:pPr>
    </w:lvl>
    <w:lvl w:ilvl="3" w:tplc="3409000F">
      <w:start w:val="1"/>
      <w:numFmt w:val="decimal"/>
      <w:lvlText w:val="%4."/>
      <w:lvlJc w:val="left"/>
      <w:pPr>
        <w:ind w:left="8640" w:hanging="360"/>
      </w:pPr>
    </w:lvl>
    <w:lvl w:ilvl="4" w:tplc="34090019">
      <w:start w:val="1"/>
      <w:numFmt w:val="lowerLetter"/>
      <w:lvlText w:val="%5."/>
      <w:lvlJc w:val="left"/>
      <w:pPr>
        <w:ind w:left="9360" w:hanging="360"/>
      </w:pPr>
    </w:lvl>
    <w:lvl w:ilvl="5" w:tplc="3409001B">
      <w:start w:val="1"/>
      <w:numFmt w:val="lowerRoman"/>
      <w:lvlText w:val="%6."/>
      <w:lvlJc w:val="right"/>
      <w:pPr>
        <w:ind w:left="10080" w:hanging="180"/>
      </w:pPr>
    </w:lvl>
    <w:lvl w:ilvl="6" w:tplc="3409000F">
      <w:start w:val="1"/>
      <w:numFmt w:val="decimal"/>
      <w:lvlText w:val="%7."/>
      <w:lvlJc w:val="left"/>
      <w:pPr>
        <w:ind w:left="10800" w:hanging="360"/>
      </w:pPr>
    </w:lvl>
    <w:lvl w:ilvl="7" w:tplc="34090019">
      <w:start w:val="1"/>
      <w:numFmt w:val="lowerLetter"/>
      <w:lvlText w:val="%8."/>
      <w:lvlJc w:val="left"/>
      <w:pPr>
        <w:ind w:left="11520" w:hanging="360"/>
      </w:pPr>
    </w:lvl>
    <w:lvl w:ilvl="8" w:tplc="3409001B">
      <w:start w:val="1"/>
      <w:numFmt w:val="lowerRoman"/>
      <w:lvlText w:val="%9."/>
      <w:lvlJc w:val="right"/>
      <w:pPr>
        <w:ind w:left="12240" w:hanging="180"/>
      </w:pPr>
    </w:lvl>
  </w:abstractNum>
  <w:abstractNum w:abstractNumId="5" w15:restartNumberingAfterBreak="0">
    <w:nsid w:val="0D5D4B90"/>
    <w:multiLevelType w:val="hybridMultilevel"/>
    <w:tmpl w:val="06D22570"/>
    <w:lvl w:ilvl="0" w:tplc="34090015">
      <w:start w:val="1"/>
      <w:numFmt w:val="upperLetter"/>
      <w:lvlText w:val="%1."/>
      <w:lvlJc w:val="left"/>
      <w:pPr>
        <w:ind w:left="6480" w:hanging="360"/>
      </w:pPr>
    </w:lvl>
    <w:lvl w:ilvl="1" w:tplc="34090019">
      <w:start w:val="1"/>
      <w:numFmt w:val="lowerLetter"/>
      <w:lvlText w:val="%2."/>
      <w:lvlJc w:val="left"/>
      <w:pPr>
        <w:ind w:left="7200" w:hanging="360"/>
      </w:pPr>
    </w:lvl>
    <w:lvl w:ilvl="2" w:tplc="3409001B">
      <w:start w:val="1"/>
      <w:numFmt w:val="lowerRoman"/>
      <w:lvlText w:val="%3."/>
      <w:lvlJc w:val="right"/>
      <w:pPr>
        <w:ind w:left="7920" w:hanging="180"/>
      </w:pPr>
    </w:lvl>
    <w:lvl w:ilvl="3" w:tplc="3409000F">
      <w:start w:val="1"/>
      <w:numFmt w:val="decimal"/>
      <w:lvlText w:val="%4."/>
      <w:lvlJc w:val="left"/>
      <w:pPr>
        <w:ind w:left="8640" w:hanging="360"/>
      </w:pPr>
    </w:lvl>
    <w:lvl w:ilvl="4" w:tplc="34090019">
      <w:start w:val="1"/>
      <w:numFmt w:val="lowerLetter"/>
      <w:lvlText w:val="%5."/>
      <w:lvlJc w:val="left"/>
      <w:pPr>
        <w:ind w:left="9360" w:hanging="360"/>
      </w:pPr>
    </w:lvl>
    <w:lvl w:ilvl="5" w:tplc="3409001B">
      <w:start w:val="1"/>
      <w:numFmt w:val="lowerRoman"/>
      <w:lvlText w:val="%6."/>
      <w:lvlJc w:val="right"/>
      <w:pPr>
        <w:ind w:left="10080" w:hanging="180"/>
      </w:pPr>
    </w:lvl>
    <w:lvl w:ilvl="6" w:tplc="3409000F">
      <w:start w:val="1"/>
      <w:numFmt w:val="decimal"/>
      <w:lvlText w:val="%7."/>
      <w:lvlJc w:val="left"/>
      <w:pPr>
        <w:ind w:left="10800" w:hanging="360"/>
      </w:pPr>
    </w:lvl>
    <w:lvl w:ilvl="7" w:tplc="34090019">
      <w:start w:val="1"/>
      <w:numFmt w:val="lowerLetter"/>
      <w:lvlText w:val="%8."/>
      <w:lvlJc w:val="left"/>
      <w:pPr>
        <w:ind w:left="11520" w:hanging="360"/>
      </w:pPr>
    </w:lvl>
    <w:lvl w:ilvl="8" w:tplc="3409001B">
      <w:start w:val="1"/>
      <w:numFmt w:val="lowerRoman"/>
      <w:lvlText w:val="%9."/>
      <w:lvlJc w:val="right"/>
      <w:pPr>
        <w:ind w:left="12240" w:hanging="180"/>
      </w:pPr>
    </w:lvl>
  </w:abstractNum>
  <w:abstractNum w:abstractNumId="6" w15:restartNumberingAfterBreak="0">
    <w:nsid w:val="0EFB6FDB"/>
    <w:multiLevelType w:val="multilevel"/>
    <w:tmpl w:val="49E8AC36"/>
    <w:lvl w:ilvl="0">
      <w:start w:val="201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7440" w:hanging="72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4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0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760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-31216" w:hanging="7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-24136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-17416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-10696" w:hanging="1080"/>
      </w:pPr>
      <w:rPr>
        <w:rFonts w:hint="default"/>
      </w:rPr>
    </w:lvl>
  </w:abstractNum>
  <w:abstractNum w:abstractNumId="7" w15:restartNumberingAfterBreak="0">
    <w:nsid w:val="10CE6987"/>
    <w:multiLevelType w:val="hybridMultilevel"/>
    <w:tmpl w:val="56D6A2BC"/>
    <w:lvl w:ilvl="0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8" w15:restartNumberingAfterBreak="0">
    <w:nsid w:val="37E05983"/>
    <w:multiLevelType w:val="hybridMultilevel"/>
    <w:tmpl w:val="6130F1E2"/>
    <w:lvl w:ilvl="0" w:tplc="3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9" w15:restartNumberingAfterBreak="0">
    <w:nsid w:val="3ECF40E6"/>
    <w:multiLevelType w:val="hybridMultilevel"/>
    <w:tmpl w:val="3D0441F0"/>
    <w:lvl w:ilvl="0" w:tplc="34090015">
      <w:start w:val="1"/>
      <w:numFmt w:val="upperLetter"/>
      <w:lvlText w:val="%1."/>
      <w:lvlJc w:val="left"/>
      <w:pPr>
        <w:ind w:left="7920" w:hanging="360"/>
      </w:pPr>
    </w:lvl>
    <w:lvl w:ilvl="1" w:tplc="34090019" w:tentative="1">
      <w:start w:val="1"/>
      <w:numFmt w:val="lowerLetter"/>
      <w:lvlText w:val="%2."/>
      <w:lvlJc w:val="left"/>
      <w:pPr>
        <w:ind w:left="8640" w:hanging="360"/>
      </w:pPr>
    </w:lvl>
    <w:lvl w:ilvl="2" w:tplc="3409001B" w:tentative="1">
      <w:start w:val="1"/>
      <w:numFmt w:val="lowerRoman"/>
      <w:lvlText w:val="%3."/>
      <w:lvlJc w:val="right"/>
      <w:pPr>
        <w:ind w:left="9360" w:hanging="180"/>
      </w:pPr>
    </w:lvl>
    <w:lvl w:ilvl="3" w:tplc="3409000F" w:tentative="1">
      <w:start w:val="1"/>
      <w:numFmt w:val="decimal"/>
      <w:lvlText w:val="%4."/>
      <w:lvlJc w:val="left"/>
      <w:pPr>
        <w:ind w:left="10080" w:hanging="360"/>
      </w:pPr>
    </w:lvl>
    <w:lvl w:ilvl="4" w:tplc="34090019" w:tentative="1">
      <w:start w:val="1"/>
      <w:numFmt w:val="lowerLetter"/>
      <w:lvlText w:val="%5."/>
      <w:lvlJc w:val="left"/>
      <w:pPr>
        <w:ind w:left="10800" w:hanging="360"/>
      </w:pPr>
    </w:lvl>
    <w:lvl w:ilvl="5" w:tplc="3409001B" w:tentative="1">
      <w:start w:val="1"/>
      <w:numFmt w:val="lowerRoman"/>
      <w:lvlText w:val="%6."/>
      <w:lvlJc w:val="right"/>
      <w:pPr>
        <w:ind w:left="11520" w:hanging="180"/>
      </w:pPr>
    </w:lvl>
    <w:lvl w:ilvl="6" w:tplc="3409000F" w:tentative="1">
      <w:start w:val="1"/>
      <w:numFmt w:val="decimal"/>
      <w:lvlText w:val="%7."/>
      <w:lvlJc w:val="left"/>
      <w:pPr>
        <w:ind w:left="12240" w:hanging="360"/>
      </w:pPr>
    </w:lvl>
    <w:lvl w:ilvl="7" w:tplc="34090019" w:tentative="1">
      <w:start w:val="1"/>
      <w:numFmt w:val="lowerLetter"/>
      <w:lvlText w:val="%8."/>
      <w:lvlJc w:val="left"/>
      <w:pPr>
        <w:ind w:left="12960" w:hanging="360"/>
      </w:pPr>
    </w:lvl>
    <w:lvl w:ilvl="8" w:tplc="3409001B" w:tentative="1">
      <w:start w:val="1"/>
      <w:numFmt w:val="lowerRoman"/>
      <w:lvlText w:val="%9."/>
      <w:lvlJc w:val="right"/>
      <w:pPr>
        <w:ind w:left="13680" w:hanging="180"/>
      </w:pPr>
    </w:lvl>
  </w:abstractNum>
  <w:abstractNum w:abstractNumId="10" w15:restartNumberingAfterBreak="0">
    <w:nsid w:val="4AE02BBC"/>
    <w:multiLevelType w:val="hybridMultilevel"/>
    <w:tmpl w:val="EB86154C"/>
    <w:lvl w:ilvl="0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1" w15:restartNumberingAfterBreak="0">
    <w:nsid w:val="55BF56BE"/>
    <w:multiLevelType w:val="hybridMultilevel"/>
    <w:tmpl w:val="F1BA36DE"/>
    <w:lvl w:ilvl="0" w:tplc="3409000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860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932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1004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76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148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2204" w:hanging="360"/>
      </w:pPr>
      <w:rPr>
        <w:rFonts w:ascii="Wingdings" w:hAnsi="Wingdings" w:hint="default"/>
      </w:rPr>
    </w:lvl>
  </w:abstractNum>
  <w:abstractNum w:abstractNumId="12" w15:restartNumberingAfterBreak="0">
    <w:nsid w:val="6A034973"/>
    <w:multiLevelType w:val="hybridMultilevel"/>
    <w:tmpl w:val="5B681666"/>
    <w:lvl w:ilvl="0" w:tplc="34090015">
      <w:start w:val="1"/>
      <w:numFmt w:val="upperLetter"/>
      <w:lvlText w:val="%1."/>
      <w:lvlJc w:val="left"/>
      <w:pPr>
        <w:ind w:left="8280" w:hanging="360"/>
      </w:pPr>
    </w:lvl>
    <w:lvl w:ilvl="1" w:tplc="34090019" w:tentative="1">
      <w:start w:val="1"/>
      <w:numFmt w:val="lowerLetter"/>
      <w:lvlText w:val="%2."/>
      <w:lvlJc w:val="left"/>
      <w:pPr>
        <w:ind w:left="9000" w:hanging="360"/>
      </w:pPr>
    </w:lvl>
    <w:lvl w:ilvl="2" w:tplc="3409001B" w:tentative="1">
      <w:start w:val="1"/>
      <w:numFmt w:val="lowerRoman"/>
      <w:lvlText w:val="%3."/>
      <w:lvlJc w:val="right"/>
      <w:pPr>
        <w:ind w:left="9720" w:hanging="180"/>
      </w:pPr>
    </w:lvl>
    <w:lvl w:ilvl="3" w:tplc="3409000F" w:tentative="1">
      <w:start w:val="1"/>
      <w:numFmt w:val="decimal"/>
      <w:lvlText w:val="%4."/>
      <w:lvlJc w:val="left"/>
      <w:pPr>
        <w:ind w:left="10440" w:hanging="360"/>
      </w:pPr>
    </w:lvl>
    <w:lvl w:ilvl="4" w:tplc="34090019" w:tentative="1">
      <w:start w:val="1"/>
      <w:numFmt w:val="lowerLetter"/>
      <w:lvlText w:val="%5."/>
      <w:lvlJc w:val="left"/>
      <w:pPr>
        <w:ind w:left="11160" w:hanging="360"/>
      </w:pPr>
    </w:lvl>
    <w:lvl w:ilvl="5" w:tplc="3409001B" w:tentative="1">
      <w:start w:val="1"/>
      <w:numFmt w:val="lowerRoman"/>
      <w:lvlText w:val="%6."/>
      <w:lvlJc w:val="right"/>
      <w:pPr>
        <w:ind w:left="11880" w:hanging="180"/>
      </w:pPr>
    </w:lvl>
    <w:lvl w:ilvl="6" w:tplc="3409000F" w:tentative="1">
      <w:start w:val="1"/>
      <w:numFmt w:val="decimal"/>
      <w:lvlText w:val="%7."/>
      <w:lvlJc w:val="left"/>
      <w:pPr>
        <w:ind w:left="12600" w:hanging="360"/>
      </w:pPr>
    </w:lvl>
    <w:lvl w:ilvl="7" w:tplc="34090019" w:tentative="1">
      <w:start w:val="1"/>
      <w:numFmt w:val="lowerLetter"/>
      <w:lvlText w:val="%8."/>
      <w:lvlJc w:val="left"/>
      <w:pPr>
        <w:ind w:left="13320" w:hanging="360"/>
      </w:pPr>
    </w:lvl>
    <w:lvl w:ilvl="8" w:tplc="3409001B" w:tentative="1">
      <w:start w:val="1"/>
      <w:numFmt w:val="lowerRoman"/>
      <w:lvlText w:val="%9."/>
      <w:lvlJc w:val="right"/>
      <w:pPr>
        <w:ind w:left="140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12"/>
  </w:num>
  <w:num w:numId="6">
    <w:abstractNumId w:val="9"/>
  </w:num>
  <w:num w:numId="7">
    <w:abstractNumId w:val="4"/>
  </w:num>
  <w:num w:numId="8">
    <w:abstractNumId w:val="5"/>
  </w:num>
  <w:num w:numId="9">
    <w:abstractNumId w:val="6"/>
  </w:num>
  <w:num w:numId="10">
    <w:abstractNumId w:val="10"/>
  </w:num>
  <w:num w:numId="11">
    <w:abstractNumId w:val="11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BEF"/>
    <w:rsid w:val="000B2ED7"/>
    <w:rsid w:val="001D1334"/>
    <w:rsid w:val="00211533"/>
    <w:rsid w:val="00213DBE"/>
    <w:rsid w:val="00215131"/>
    <w:rsid w:val="00237C48"/>
    <w:rsid w:val="002D7BD3"/>
    <w:rsid w:val="003020FD"/>
    <w:rsid w:val="00367AA3"/>
    <w:rsid w:val="003734E1"/>
    <w:rsid w:val="003E6A62"/>
    <w:rsid w:val="004442ED"/>
    <w:rsid w:val="00595E35"/>
    <w:rsid w:val="005F1250"/>
    <w:rsid w:val="006B4F13"/>
    <w:rsid w:val="00796109"/>
    <w:rsid w:val="009867DE"/>
    <w:rsid w:val="00A02FC0"/>
    <w:rsid w:val="00A64598"/>
    <w:rsid w:val="00B117BC"/>
    <w:rsid w:val="00B34C4C"/>
    <w:rsid w:val="00BB3CA8"/>
    <w:rsid w:val="00BF2217"/>
    <w:rsid w:val="00C1569F"/>
    <w:rsid w:val="00C24E53"/>
    <w:rsid w:val="00CF3E45"/>
    <w:rsid w:val="00EB009D"/>
    <w:rsid w:val="00EC021A"/>
    <w:rsid w:val="00F3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96A29D4"/>
  <w15:docId w15:val="{B5095405-A99F-40DB-BB98-E71727F3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semiHidden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paragraph" w:styleId="ListBullet">
    <w:name w:val="List Bullet"/>
    <w:basedOn w:val="Normal"/>
    <w:uiPriority w:val="9"/>
    <w:qFormat/>
    <w:rsid w:val="002D7BD3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367A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floramaecipriano@yahoo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phne%20Bonagua\AppData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1C9E022D14499F9D6A35C6C728D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46924-9843-4CE1-838E-8EF3AA4DD6D0}"/>
      </w:docPartPr>
      <w:docPartBody>
        <w:p w:rsidR="00A30056" w:rsidRDefault="00C22D51">
          <w:pPr>
            <w:pStyle w:val="B91C9E022D14499F9D6A35C6C728DF45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D51"/>
    <w:rsid w:val="0010707C"/>
    <w:rsid w:val="006A1D21"/>
    <w:rsid w:val="00803F9E"/>
    <w:rsid w:val="008578A1"/>
    <w:rsid w:val="00904751"/>
    <w:rsid w:val="00956A53"/>
    <w:rsid w:val="00A30056"/>
    <w:rsid w:val="00C22D51"/>
    <w:rsid w:val="00DA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PH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1C9E022D14499F9D6A35C6C728DF45">
    <w:name w:val="B91C9E022D14499F9D6A35C6C728DF45"/>
    <w:rPr>
      <w:rFonts w:cs="Mangal"/>
    </w:rPr>
  </w:style>
  <w:style w:type="paragraph" w:customStyle="1" w:styleId="63978036CE4F44659CBBCBBDB7CC2907">
    <w:name w:val="63978036CE4F44659CBBCBBDB7CC2907"/>
    <w:rPr>
      <w:rFonts w:cs="Mangal"/>
    </w:rPr>
  </w:style>
  <w:style w:type="paragraph" w:customStyle="1" w:styleId="C67B3D3AFAB6440C84065127E45644C4">
    <w:name w:val="C67B3D3AFAB6440C84065127E45644C4"/>
    <w:rPr>
      <w:rFonts w:cs="Mangal"/>
    </w:rPr>
  </w:style>
  <w:style w:type="paragraph" w:customStyle="1" w:styleId="E74C3150CEBE44B9B9EE9E8A0F188CC1">
    <w:name w:val="E74C3150CEBE44B9B9EE9E8A0F188CC1"/>
    <w:rPr>
      <w:rFonts w:cs="Mangal"/>
    </w:rPr>
  </w:style>
  <w:style w:type="paragraph" w:customStyle="1" w:styleId="F600E44DCDAE4D61AAA6341EAD5019FD">
    <w:name w:val="F600E44DCDAE4D61AAA6341EAD5019FD"/>
    <w:rPr>
      <w:rFonts w:cs="Mangal"/>
    </w:rPr>
  </w:style>
  <w:style w:type="paragraph" w:customStyle="1" w:styleId="8AEA050DD0A647C99B0DB5568286BB7D">
    <w:name w:val="8AEA050DD0A647C99B0DB5568286BB7D"/>
    <w:rPr>
      <w:rFonts w:cs="Mangal"/>
    </w:rPr>
  </w:style>
  <w:style w:type="paragraph" w:customStyle="1" w:styleId="98E65A3B422740D983AA9274F8B81F29">
    <w:name w:val="98E65A3B422740D983AA9274F8B81F29"/>
    <w:rPr>
      <w:rFonts w:cs="Mangal"/>
    </w:rPr>
  </w:style>
  <w:style w:type="paragraph" w:customStyle="1" w:styleId="7B2CDE4E3372426593A23F30F7F15386">
    <w:name w:val="7B2CDE4E3372426593A23F30F7F15386"/>
    <w:rPr>
      <w:rFonts w:cs="Mangal"/>
    </w:rPr>
  </w:style>
  <w:style w:type="paragraph" w:customStyle="1" w:styleId="E451607D19124578978A78BB96996C3B">
    <w:name w:val="E451607D19124578978A78BB96996C3B"/>
    <w:rPr>
      <w:rFonts w:cs="Mangal"/>
    </w:rPr>
  </w:style>
  <w:style w:type="paragraph" w:customStyle="1" w:styleId="90F7E91CC79947C584B5CC40EC4147E9">
    <w:name w:val="90F7E91CC79947C584B5CC40EC4147E9"/>
    <w:rPr>
      <w:rFonts w:cs="Mangal"/>
    </w:rPr>
  </w:style>
  <w:style w:type="paragraph" w:customStyle="1" w:styleId="04B1338F207E426B8F587C3B5659B9CC">
    <w:name w:val="04B1338F207E426B8F587C3B5659B9CC"/>
    <w:rPr>
      <w:rFonts w:cs="Mangal"/>
    </w:rPr>
  </w:style>
  <w:style w:type="paragraph" w:customStyle="1" w:styleId="11DEBD5C322A4F28BDF9E5E7673B4F39">
    <w:name w:val="11DEBD5C322A4F28BDF9E5E7673B4F39"/>
    <w:rPr>
      <w:rFonts w:cs="Mangal"/>
    </w:rPr>
  </w:style>
  <w:style w:type="paragraph" w:customStyle="1" w:styleId="6B5884A7F1ED4069BEA3B89454358F7D">
    <w:name w:val="6B5884A7F1ED4069BEA3B89454358F7D"/>
    <w:rPr>
      <w:rFonts w:cs="Mangal"/>
    </w:rPr>
  </w:style>
  <w:style w:type="paragraph" w:customStyle="1" w:styleId="FB60BF30730F47958E240E57BC4AC6E9">
    <w:name w:val="FB60BF30730F47958E240E57BC4AC6E9"/>
    <w:rPr>
      <w:rFonts w:cs="Mangal"/>
    </w:rPr>
  </w:style>
  <w:style w:type="paragraph" w:customStyle="1" w:styleId="1F3677E124824B73AF96B25888B4CF36">
    <w:name w:val="1F3677E124824B73AF96B25888B4CF36"/>
    <w:rPr>
      <w:rFonts w:cs="Mangal"/>
    </w:rPr>
  </w:style>
  <w:style w:type="paragraph" w:customStyle="1" w:styleId="785EA8ED92E444F0A4BEEA9AAC42BF78">
    <w:name w:val="785EA8ED92E444F0A4BEEA9AAC42BF78"/>
    <w:rPr>
      <w:rFonts w:cs="Mangal"/>
    </w:rPr>
  </w:style>
  <w:style w:type="paragraph" w:customStyle="1" w:styleId="604ED66DD54446E8AFDEB8A83EDD838C">
    <w:name w:val="604ED66DD54446E8AFDEB8A83EDD838C"/>
    <w:rPr>
      <w:rFonts w:cs="Mangal"/>
    </w:rPr>
  </w:style>
  <w:style w:type="paragraph" w:customStyle="1" w:styleId="8092125BC50E4477977953A553A404AF">
    <w:name w:val="8092125BC50E4477977953A553A404AF"/>
    <w:rPr>
      <w:rFonts w:cs="Mangal"/>
    </w:rPr>
  </w:style>
  <w:style w:type="paragraph" w:customStyle="1" w:styleId="28FFFF0753A6471F93EA7C48BAE5B840">
    <w:name w:val="28FFFF0753A6471F93EA7C48BAE5B840"/>
    <w:rPr>
      <w:rFonts w:cs="Mangal"/>
    </w:rPr>
  </w:style>
  <w:style w:type="paragraph" w:customStyle="1" w:styleId="3BBE91C19E3B417BAEC32CB768410950">
    <w:name w:val="3BBE91C19E3B417BAEC32CB768410950"/>
    <w:rPr>
      <w:rFonts w:cs="Mangal"/>
    </w:rPr>
  </w:style>
  <w:style w:type="paragraph" w:customStyle="1" w:styleId="FC0BC4172F204DEA8421739041956937">
    <w:name w:val="FC0BC4172F204DEA8421739041956937"/>
    <w:rPr>
      <w:rFonts w:cs="Mangal"/>
    </w:rPr>
  </w:style>
  <w:style w:type="paragraph" w:customStyle="1" w:styleId="A6B6E3E676DF45738D016E620A4560E6">
    <w:name w:val="A6B6E3E676DF45738D016E620A4560E6"/>
    <w:rPr>
      <w:rFonts w:cs="Mangal"/>
    </w:rPr>
  </w:style>
  <w:style w:type="paragraph" w:customStyle="1" w:styleId="89426E463A2848669F3B46B8D2339F16">
    <w:name w:val="89426E463A2848669F3B46B8D2339F16"/>
    <w:rPr>
      <w:rFonts w:cs="Mangal"/>
    </w:rPr>
  </w:style>
  <w:style w:type="paragraph" w:customStyle="1" w:styleId="78E85D1A915341609C52AA8A7DC95516">
    <w:name w:val="78E85D1A915341609C52AA8A7DC95516"/>
    <w:rPr>
      <w:rFonts w:cs="Mangal"/>
    </w:rPr>
  </w:style>
  <w:style w:type="paragraph" w:customStyle="1" w:styleId="CCC16B08481E4F7AB41D0CF848DE8F65">
    <w:name w:val="CCC16B08481E4F7AB41D0CF848DE8F65"/>
    <w:rPr>
      <w:rFonts w:cs="Mangal"/>
    </w:rPr>
  </w:style>
  <w:style w:type="paragraph" w:customStyle="1" w:styleId="6B4419254BB94874A5824EF0F59119C2">
    <w:name w:val="6B4419254BB94874A5824EF0F59119C2"/>
    <w:rPr>
      <w:rFonts w:cs="Mangal"/>
    </w:rPr>
  </w:style>
  <w:style w:type="paragraph" w:customStyle="1" w:styleId="83DC4E5D28D340C0AC71FD2B351B6515">
    <w:name w:val="83DC4E5D28D340C0AC71FD2B351B6515"/>
    <w:rPr>
      <w:rFonts w:cs="Mangal"/>
    </w:rPr>
  </w:style>
  <w:style w:type="paragraph" w:customStyle="1" w:styleId="050C8821E23D4B04A78001CE04B578A5">
    <w:name w:val="050C8821E23D4B04A78001CE04B578A5"/>
    <w:rPr>
      <w:rFonts w:cs="Mangal"/>
    </w:rPr>
  </w:style>
  <w:style w:type="paragraph" w:customStyle="1" w:styleId="9B8E2612339D41BF90A721BAF3FC910D">
    <w:name w:val="9B8E2612339D41BF90A721BAF3FC910D"/>
    <w:rPr>
      <w:rFonts w:cs="Mangal"/>
    </w:rPr>
  </w:style>
  <w:style w:type="paragraph" w:customStyle="1" w:styleId="B7EFB0826C6B4A0D95C91D208FF87DD3">
    <w:name w:val="B7EFB0826C6B4A0D95C91D208FF87DD3"/>
    <w:rPr>
      <w:rFonts w:cs="Mangal"/>
    </w:rPr>
  </w:style>
  <w:style w:type="paragraph" w:customStyle="1" w:styleId="0E1AB238F1D24B90B516A0B53A19B00B">
    <w:name w:val="0E1AB238F1D24B90B516A0B53A19B00B"/>
    <w:rPr>
      <w:rFonts w:cs="Mangal"/>
    </w:rPr>
  </w:style>
  <w:style w:type="paragraph" w:customStyle="1" w:styleId="0E1D18A2C22B4E33A5B52B10A014720B">
    <w:name w:val="0E1D18A2C22B4E33A5B52B10A014720B"/>
    <w:rPr>
      <w:rFonts w:cs="Mangal"/>
    </w:rPr>
  </w:style>
  <w:style w:type="paragraph" w:customStyle="1" w:styleId="CF09E521DFA2475BB26F905B2CAD02E3">
    <w:name w:val="CF09E521DFA2475BB26F905B2CAD02E3"/>
    <w:rPr>
      <w:rFonts w:cs="Mangal"/>
    </w:rPr>
  </w:style>
  <w:style w:type="paragraph" w:customStyle="1" w:styleId="8402175E8321445EAE40A7E723E577BC">
    <w:name w:val="8402175E8321445EAE40A7E723E577BC"/>
    <w:rPr>
      <w:rFonts w:cs="Mangal"/>
    </w:rPr>
  </w:style>
  <w:style w:type="paragraph" w:customStyle="1" w:styleId="9073B3CF6DAC4DF68FEEA0E3A9A99CAE">
    <w:name w:val="9073B3CF6DAC4DF68FEEA0E3A9A99CAE"/>
    <w:rPr>
      <w:rFonts w:cs="Mangal"/>
    </w:rPr>
  </w:style>
  <w:style w:type="paragraph" w:customStyle="1" w:styleId="4C8180C5230D4E348298340286852396">
    <w:name w:val="4C8180C5230D4E348298340286852396"/>
    <w:rPr>
      <w:rFonts w:cs="Mangal"/>
    </w:rPr>
  </w:style>
  <w:style w:type="paragraph" w:customStyle="1" w:styleId="22274C62E85A4294B2B8A7EC60F01EE0">
    <w:name w:val="22274C62E85A4294B2B8A7EC60F01EE0"/>
    <w:rPr>
      <w:rFonts w:cs="Mangal"/>
    </w:rPr>
  </w:style>
  <w:style w:type="paragraph" w:customStyle="1" w:styleId="8AEC9A6591BD47B9B7968E05FBBFC468">
    <w:name w:val="8AEC9A6591BD47B9B7968E05FBBFC468"/>
    <w:rPr>
      <w:rFonts w:cs="Mangal"/>
    </w:rPr>
  </w:style>
  <w:style w:type="paragraph" w:customStyle="1" w:styleId="BC0436AF3A7B4AB986DC9F0CF865F9F3">
    <w:name w:val="BC0436AF3A7B4AB986DC9F0CF865F9F3"/>
    <w:rPr>
      <w:rFonts w:cs="Mangal"/>
    </w:rPr>
  </w:style>
  <w:style w:type="paragraph" w:customStyle="1" w:styleId="CA1E18FB416B45DCA2692E0A07B7EEC5">
    <w:name w:val="CA1E18FB416B45DCA2692E0A07B7EEC5"/>
    <w:rPr>
      <w:rFonts w:cs="Mangal"/>
    </w:rPr>
  </w:style>
  <w:style w:type="paragraph" w:customStyle="1" w:styleId="9E96753704F1498292F7C6AC71957005">
    <w:name w:val="9E96753704F1498292F7C6AC71957005"/>
    <w:rPr>
      <w:rFonts w:cs="Mangal"/>
    </w:rPr>
  </w:style>
  <w:style w:type="paragraph" w:customStyle="1" w:styleId="D33672B3B03B4E03982A289E0DCEAA86">
    <w:name w:val="D33672B3B03B4E03982A289E0DCEAA86"/>
    <w:rPr>
      <w:rFonts w:cs="Mangal"/>
    </w:rPr>
  </w:style>
  <w:style w:type="paragraph" w:customStyle="1" w:styleId="1508013A72174AC684FD941EBCFE999A">
    <w:name w:val="1508013A72174AC684FD941EBCFE999A"/>
    <w:rPr>
      <w:rFonts w:cs="Mangal"/>
    </w:rPr>
  </w:style>
  <w:style w:type="paragraph" w:customStyle="1" w:styleId="CFDD3B57832B4C0F97CCAD7D67DC9A9D">
    <w:name w:val="CFDD3B57832B4C0F97CCAD7D67DC9A9D"/>
    <w:rPr>
      <w:rFonts w:cs="Mangal"/>
    </w:rPr>
  </w:style>
  <w:style w:type="paragraph" w:customStyle="1" w:styleId="63CBACB992BF4048BAE6765AFC9BDCE5">
    <w:name w:val="63CBACB992BF4048BAE6765AFC9BDCE5"/>
    <w:rPr>
      <w:rFonts w:cs="Mangal"/>
    </w:rPr>
  </w:style>
  <w:style w:type="paragraph" w:customStyle="1" w:styleId="75CB451150724E19B160CF35CDE08F0E">
    <w:name w:val="75CB451150724E19B160CF35CDE08F0E"/>
    <w:rPr>
      <w:rFonts w:cs="Mangal"/>
    </w:rPr>
  </w:style>
  <w:style w:type="paragraph" w:customStyle="1" w:styleId="1D401020E73A4FC4B98F0097A997ADA5">
    <w:name w:val="1D401020E73A4FC4B98F0097A997ADA5"/>
    <w:rPr>
      <w:rFonts w:cs="Mangal"/>
    </w:rPr>
  </w:style>
  <w:style w:type="paragraph" w:customStyle="1" w:styleId="9E818EB00FD54E71BB65A605E5118F7E">
    <w:name w:val="9E818EB00FD54E71BB65A605E5118F7E"/>
    <w:rPr>
      <w:rFonts w:cs="Mangal"/>
    </w:rPr>
  </w:style>
  <w:style w:type="paragraph" w:customStyle="1" w:styleId="0CE62CBA5FE345DF9D1E7C77CBFABFD2">
    <w:name w:val="0CE62CBA5FE345DF9D1E7C77CBFABFD2"/>
    <w:rPr>
      <w:rFonts w:cs="Mangal"/>
    </w:rPr>
  </w:style>
  <w:style w:type="paragraph" w:customStyle="1" w:styleId="B1F3830067B541B9B8E59CD5426C6E34">
    <w:name w:val="B1F3830067B541B9B8E59CD5426C6E34"/>
    <w:rPr>
      <w:rFonts w:cs="Mangal"/>
    </w:rPr>
  </w:style>
  <w:style w:type="paragraph" w:customStyle="1" w:styleId="8435BF5F5E894D5D886FF46682BD1419">
    <w:name w:val="8435BF5F5E894D5D886FF46682BD1419"/>
    <w:rPr>
      <w:rFonts w:cs="Mangal"/>
    </w:rPr>
  </w:style>
  <w:style w:type="paragraph" w:customStyle="1" w:styleId="29D67C21444046C8906EC95A9BF67AF5">
    <w:name w:val="29D67C21444046C8906EC95A9BF67AF5"/>
    <w:rPr>
      <w:rFonts w:cs="Mangal"/>
    </w:rPr>
  </w:style>
  <w:style w:type="paragraph" w:customStyle="1" w:styleId="9D0438FB6B8A403CA5447150BD30E532">
    <w:name w:val="9D0438FB6B8A403CA5447150BD30E532"/>
    <w:rPr>
      <w:rFonts w:cs="Mangal"/>
    </w:rPr>
  </w:style>
  <w:style w:type="paragraph" w:customStyle="1" w:styleId="E22448E2B30144C583F39CBB12723E39">
    <w:name w:val="E22448E2B30144C583F39CBB12723E39"/>
    <w:rPr>
      <w:rFonts w:cs="Mangal"/>
    </w:rPr>
  </w:style>
  <w:style w:type="paragraph" w:customStyle="1" w:styleId="D1F43A92A0214A5E87923833892AD6B6">
    <w:name w:val="D1F43A92A0214A5E87923833892AD6B6"/>
    <w:rPr>
      <w:rFonts w:cs="Mangal"/>
    </w:rPr>
  </w:style>
  <w:style w:type="paragraph" w:customStyle="1" w:styleId="B90D23CAA7874257BB89B85FAC48827A">
    <w:name w:val="B90D23CAA7874257BB89B85FAC48827A"/>
    <w:rPr>
      <w:rFonts w:cs="Mangal"/>
    </w:rPr>
  </w:style>
  <w:style w:type="paragraph" w:customStyle="1" w:styleId="ABA77815894349AE9C225B3876C042F2">
    <w:name w:val="ABA77815894349AE9C225B3876C042F2"/>
    <w:rPr>
      <w:rFonts w:cs="Mangal"/>
    </w:rPr>
  </w:style>
  <w:style w:type="paragraph" w:customStyle="1" w:styleId="ADD27BD8EDF84C1C94DE6560A951242C">
    <w:name w:val="ADD27BD8EDF84C1C94DE6560A951242C"/>
    <w:rPr>
      <w:rFonts w:cs="Mangal"/>
    </w:rPr>
  </w:style>
  <w:style w:type="paragraph" w:customStyle="1" w:styleId="3975E917F8794FA7BEBAC580CB24A6BD">
    <w:name w:val="3975E917F8794FA7BEBAC580CB24A6BD"/>
    <w:rPr>
      <w:rFonts w:cs="Mangal"/>
    </w:rPr>
  </w:style>
  <w:style w:type="paragraph" w:customStyle="1" w:styleId="842C1C1D3B674DE5A7EEE206762926C6">
    <w:name w:val="842C1C1D3B674DE5A7EEE206762926C6"/>
    <w:rPr>
      <w:rFonts w:cs="Mangal"/>
    </w:rPr>
  </w:style>
  <w:style w:type="paragraph" w:customStyle="1" w:styleId="4490F44BD8E74C5F9D2A61D521F1A9C0">
    <w:name w:val="4490F44BD8E74C5F9D2A61D521F1A9C0"/>
    <w:rPr>
      <w:rFonts w:cs="Mangal"/>
    </w:rPr>
  </w:style>
  <w:style w:type="paragraph" w:customStyle="1" w:styleId="3680437EB9DF44209386FF5757484B41">
    <w:name w:val="3680437EB9DF44209386FF5757484B41"/>
    <w:rPr>
      <w:rFonts w:cs="Mangal"/>
    </w:rPr>
  </w:style>
  <w:style w:type="paragraph" w:customStyle="1" w:styleId="D660C9AC3D094D51AE652E728E6ED743">
    <w:name w:val="D660C9AC3D094D51AE652E728E6ED743"/>
    <w:rPr>
      <w:rFonts w:cs="Mangal"/>
    </w:rPr>
  </w:style>
  <w:style w:type="paragraph" w:customStyle="1" w:styleId="F3E6139CA8AF451DA9E84311BA05B39D">
    <w:name w:val="F3E6139CA8AF451DA9E84311BA05B39D"/>
    <w:rPr>
      <w:rFonts w:cs="Mangal"/>
    </w:rPr>
  </w:style>
  <w:style w:type="paragraph" w:customStyle="1" w:styleId="EA7C7BCDEDE34A89A05A3A48421FD357">
    <w:name w:val="EA7C7BCDEDE34A89A05A3A48421FD357"/>
    <w:rPr>
      <w:rFonts w:cs="Mangal"/>
    </w:rPr>
  </w:style>
  <w:style w:type="paragraph" w:customStyle="1" w:styleId="8217A4C9A652402A8303E2926074F375">
    <w:name w:val="8217A4C9A652402A8303E2926074F375"/>
    <w:rPr>
      <w:rFonts w:cs="Mangal"/>
    </w:rPr>
  </w:style>
  <w:style w:type="paragraph" w:customStyle="1" w:styleId="91308705E9B445A9BA212B0809744D05">
    <w:name w:val="91308705E9B445A9BA212B0809744D05"/>
    <w:rPr>
      <w:rFonts w:cs="Mangal"/>
    </w:rPr>
  </w:style>
  <w:style w:type="paragraph" w:customStyle="1" w:styleId="F59A4F98EE0245DC9B6BDDA357AEFB9A">
    <w:name w:val="F59A4F98EE0245DC9B6BDDA357AEFB9A"/>
    <w:rPr>
      <w:rFonts w:cs="Mangal"/>
    </w:rPr>
  </w:style>
  <w:style w:type="paragraph" w:customStyle="1" w:styleId="0E9DCBEE0BAE4BDCAA6B5C4F0EFB0A7D">
    <w:name w:val="0E9DCBEE0BAE4BDCAA6B5C4F0EFB0A7D"/>
    <w:rPr>
      <w:rFonts w:cs="Mangal"/>
    </w:rPr>
  </w:style>
  <w:style w:type="paragraph" w:customStyle="1" w:styleId="D16B7060CA304F8AAC0BFD1FC4601325">
    <w:name w:val="D16B7060CA304F8AAC0BFD1FC4601325"/>
    <w:rPr>
      <w:rFonts w:cs="Mangal"/>
    </w:rPr>
  </w:style>
  <w:style w:type="paragraph" w:customStyle="1" w:styleId="EA806F2AA440437F9571CEDE19B426EE">
    <w:name w:val="EA806F2AA440437F9571CEDE19B426EE"/>
    <w:rPr>
      <w:rFonts w:cs="Mangal"/>
    </w:rPr>
  </w:style>
  <w:style w:type="paragraph" w:customStyle="1" w:styleId="6AE3B3840C72494396BBFD69D4DB0975">
    <w:name w:val="6AE3B3840C72494396BBFD69D4DB0975"/>
    <w:rPr>
      <w:rFonts w:cs="Mangal"/>
    </w:rPr>
  </w:style>
  <w:style w:type="paragraph" w:customStyle="1" w:styleId="FF91A538CB9842B0A3DF7542C0DA67CE">
    <w:name w:val="FF91A538CB9842B0A3DF7542C0DA67CE"/>
    <w:rPr>
      <w:rFonts w:cs="Mangal"/>
    </w:rPr>
  </w:style>
  <w:style w:type="paragraph" w:customStyle="1" w:styleId="A924099AAAD3446FBD4FA7D8A24B9CF2">
    <w:name w:val="A924099AAAD3446FBD4FA7D8A24B9CF2"/>
    <w:rPr>
      <w:rFonts w:cs="Mangal"/>
    </w:rPr>
  </w:style>
  <w:style w:type="paragraph" w:customStyle="1" w:styleId="34660610EA0A4A7B8FFF44E9E1EA7498">
    <w:name w:val="34660610EA0A4A7B8FFF44E9E1EA7498"/>
    <w:rPr>
      <w:rFonts w:cs="Mangal"/>
    </w:rPr>
  </w:style>
  <w:style w:type="paragraph" w:customStyle="1" w:styleId="BD766F85422841919DBE73CEF637CDFA">
    <w:name w:val="BD766F85422841919DBE73CEF637CDFA"/>
    <w:rsid w:val="00A30056"/>
    <w:rPr>
      <w:szCs w:val="22"/>
      <w:lang w:eastAsia="en-PH" w:bidi="ar-SA"/>
    </w:rPr>
  </w:style>
  <w:style w:type="paragraph" w:customStyle="1" w:styleId="BB940CC7B5C34D95965549163DA1A1BC">
    <w:name w:val="BB940CC7B5C34D95965549163DA1A1BC"/>
    <w:rsid w:val="00A30056"/>
    <w:rPr>
      <w:szCs w:val="22"/>
      <w:lang w:eastAsia="en-PH" w:bidi="ar-SA"/>
    </w:rPr>
  </w:style>
  <w:style w:type="paragraph" w:customStyle="1" w:styleId="BC53B857B7E04384A7ACA62674A2C325">
    <w:name w:val="BC53B857B7E04384A7ACA62674A2C325"/>
    <w:rsid w:val="00A30056"/>
    <w:rPr>
      <w:szCs w:val="22"/>
      <w:lang w:eastAsia="en-PH" w:bidi="ar-SA"/>
    </w:rPr>
  </w:style>
  <w:style w:type="paragraph" w:customStyle="1" w:styleId="BFDC0E5737244DB1873BEB79B27EBA9D">
    <w:name w:val="BFDC0E5737244DB1873BEB79B27EBA9D"/>
    <w:rsid w:val="00A30056"/>
    <w:rPr>
      <w:szCs w:val="22"/>
      <w:lang w:eastAsia="en-PH" w:bidi="ar-SA"/>
    </w:rPr>
  </w:style>
  <w:style w:type="paragraph" w:customStyle="1" w:styleId="F7082B71F33044FEB3398AFE75C97CA5">
    <w:name w:val="F7082B71F33044FEB3398AFE75C97CA5"/>
    <w:rsid w:val="00A30056"/>
    <w:rPr>
      <w:szCs w:val="22"/>
      <w:lang w:eastAsia="en-PH" w:bidi="ar-SA"/>
    </w:rPr>
  </w:style>
  <w:style w:type="paragraph" w:customStyle="1" w:styleId="493D6E2EDD34420EA61C830D7E67F585">
    <w:name w:val="493D6E2EDD34420EA61C830D7E67F585"/>
    <w:rsid w:val="00A30056"/>
    <w:rPr>
      <w:szCs w:val="22"/>
      <w:lang w:eastAsia="en-PH" w:bidi="ar-SA"/>
    </w:rPr>
  </w:style>
  <w:style w:type="paragraph" w:customStyle="1" w:styleId="D6F77BCF5DE84CF2B9FA492F5054B693">
    <w:name w:val="D6F77BCF5DE84CF2B9FA492F5054B693"/>
    <w:rsid w:val="00A30056"/>
    <w:rPr>
      <w:szCs w:val="22"/>
      <w:lang w:eastAsia="en-PH" w:bidi="ar-SA"/>
    </w:rPr>
  </w:style>
  <w:style w:type="paragraph" w:customStyle="1" w:styleId="AE5C1ECF70EE490396563D01677143D5">
    <w:name w:val="AE5C1ECF70EE490396563D01677143D5"/>
    <w:rsid w:val="00A30056"/>
    <w:rPr>
      <w:szCs w:val="22"/>
      <w:lang w:eastAsia="en-PH" w:bidi="ar-SA"/>
    </w:rPr>
  </w:style>
  <w:style w:type="paragraph" w:customStyle="1" w:styleId="966367B9205C4D0ABAEC030C5A680F89">
    <w:name w:val="966367B9205C4D0ABAEC030C5A680F89"/>
    <w:rsid w:val="00A30056"/>
    <w:rPr>
      <w:szCs w:val="22"/>
      <w:lang w:eastAsia="en-PH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4BB2D9-FC64-4772-8B22-E9BFB673C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</Template>
  <TotalTime>505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   FLORA MAE VIKTORIA LORENZO CIPRIANO</dc:creator>
  <cp:keywords/>
  <cp:lastModifiedBy>Frenz</cp:lastModifiedBy>
  <cp:revision>10</cp:revision>
  <cp:lastPrinted>2019-03-13T23:57:00Z</cp:lastPrinted>
  <dcterms:created xsi:type="dcterms:W3CDTF">2019-03-10T00:03:00Z</dcterms:created>
  <dcterms:modified xsi:type="dcterms:W3CDTF">2019-03-14T08:01:00Z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