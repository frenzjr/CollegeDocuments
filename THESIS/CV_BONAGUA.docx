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32"/>
          <w:szCs w:val="32"/>
        </w:rPr>
        <w:alias w:val="Author"/>
        <w:id w:val="4805016"/>
        <w:placeholder>
          <w:docPart w:val="B91C9E022D14499F9D6A35C6C728DF4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764D866" w14:textId="77777777" w:rsidR="000B2ED7" w:rsidRPr="004442ED" w:rsidRDefault="00403D87" w:rsidP="00C03128">
          <w:pPr>
            <w:pStyle w:val="YourName"/>
            <w:ind w:left="284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t>daphne puche bonagua</w:t>
          </w:r>
        </w:p>
      </w:sdtContent>
    </w:sdt>
    <w:p w14:paraId="42CE7056" w14:textId="7AB95B4A" w:rsidR="004442ED" w:rsidRDefault="003F14BB" w:rsidP="00213DBE">
      <w:pPr>
        <w:pStyle w:val="ContactInformation"/>
        <w:spacing w:after="0"/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46644119" wp14:editId="6DAF58FF">
            <wp:simplePos x="0" y="0"/>
            <wp:positionH relativeFrom="column">
              <wp:posOffset>4411980</wp:posOffset>
            </wp:positionH>
            <wp:positionV relativeFrom="paragraph">
              <wp:posOffset>-961390</wp:posOffset>
            </wp:positionV>
            <wp:extent cx="1783080" cy="1746250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749C7" w14:textId="45F51156" w:rsidR="00213DBE" w:rsidRPr="004442ED" w:rsidRDefault="00213DBE" w:rsidP="008433E6">
      <w:pPr>
        <w:pStyle w:val="ContactInformation"/>
        <w:spacing w:after="0"/>
        <w:rPr>
          <w:sz w:val="20"/>
        </w:rPr>
      </w:pPr>
      <w:r w:rsidRPr="004442ED">
        <w:rPr>
          <w:sz w:val="20"/>
        </w:rPr>
        <w:t xml:space="preserve">Permanent: </w:t>
      </w:r>
      <w:r w:rsidR="00403D87">
        <w:rPr>
          <w:sz w:val="20"/>
        </w:rPr>
        <w:t xml:space="preserve">121 Evangelista St. </w:t>
      </w:r>
      <w:proofErr w:type="spellStart"/>
      <w:r w:rsidR="00403D87">
        <w:rPr>
          <w:sz w:val="20"/>
        </w:rPr>
        <w:t>Santolan</w:t>
      </w:r>
      <w:proofErr w:type="spellEnd"/>
      <w:r w:rsidR="00403D87">
        <w:rPr>
          <w:sz w:val="20"/>
        </w:rPr>
        <w:t>, Pasig City</w:t>
      </w:r>
    </w:p>
    <w:p w14:paraId="22A636E7" w14:textId="77777777" w:rsidR="00367AA3" w:rsidRDefault="00213DBE" w:rsidP="00367AA3">
      <w:pPr>
        <w:pStyle w:val="ContactInformation"/>
        <w:spacing w:after="0"/>
        <w:rPr>
          <w:sz w:val="20"/>
        </w:rPr>
      </w:pPr>
      <w:r w:rsidRPr="004442ED">
        <w:rPr>
          <w:sz w:val="20"/>
        </w:rPr>
        <w:t xml:space="preserve">Email Address: </w:t>
      </w:r>
      <w:r w:rsidR="00201E52">
        <w:rPr>
          <w:sz w:val="20"/>
        </w:rPr>
        <w:t>bonaguadaphne026@gmail.com</w:t>
      </w:r>
    </w:p>
    <w:p w14:paraId="5D950D10" w14:textId="77777777" w:rsidR="00367AA3" w:rsidRDefault="00367AA3" w:rsidP="00367AA3">
      <w:pPr>
        <w:pStyle w:val="ContactInformation"/>
        <w:spacing w:after="0"/>
        <w:rPr>
          <w:sz w:val="20"/>
        </w:rPr>
      </w:pPr>
    </w:p>
    <w:p w14:paraId="3A231427" w14:textId="77777777" w:rsidR="00367AA3" w:rsidRDefault="00367AA3" w:rsidP="00367AA3">
      <w:pPr>
        <w:pStyle w:val="ContactInformation"/>
        <w:spacing w:after="0"/>
        <w:rPr>
          <w:sz w:val="20"/>
        </w:rPr>
      </w:pPr>
    </w:p>
    <w:p w14:paraId="6EC8E0E0" w14:textId="77777777" w:rsidR="00367AA3" w:rsidRPr="004442ED" w:rsidRDefault="00367AA3" w:rsidP="00367AA3">
      <w:pPr>
        <w:pStyle w:val="ContactInformation"/>
        <w:pBdr>
          <w:top w:val="single" w:sz="4" w:space="0" w:color="auto"/>
        </w:pBdr>
        <w:spacing w:after="0"/>
        <w:rPr>
          <w:sz w:val="20"/>
        </w:rPr>
      </w:pPr>
    </w:p>
    <w:p w14:paraId="6AC13965" w14:textId="77777777" w:rsidR="003F14BB" w:rsidRDefault="003F14BB">
      <w:pPr>
        <w:pStyle w:val="SectionHeading"/>
        <w:rPr>
          <w:sz w:val="24"/>
          <w:u w:val="single"/>
        </w:rPr>
      </w:pPr>
    </w:p>
    <w:p w14:paraId="2B67E0DF" w14:textId="4035CB33" w:rsidR="000B2ED7" w:rsidRPr="004442ED" w:rsidRDefault="00215131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EDUCATION</w:t>
      </w:r>
    </w:p>
    <w:p w14:paraId="4B2A8947" w14:textId="64BF87E3" w:rsidR="00EB009D" w:rsidRPr="004442ED" w:rsidRDefault="00EB009D" w:rsidP="004442ED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 xml:space="preserve">Tertiary </w:t>
      </w:r>
      <w:r w:rsidR="00213DBE" w:rsidRPr="004442ED">
        <w:rPr>
          <w:b/>
          <w:sz w:val="24"/>
        </w:rPr>
        <w:t xml:space="preserve">Level </w:t>
      </w:r>
      <w:r w:rsidRPr="004442ED">
        <w:rPr>
          <w:sz w:val="24"/>
        </w:rPr>
        <w:t xml:space="preserve">     </w:t>
      </w:r>
      <w:bookmarkStart w:id="0" w:name="_GoBack"/>
      <w:bookmarkEnd w:id="0"/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BS Information Technology                                                                                                                                                                                 University of the East Manila</w:t>
      </w:r>
      <w:r w:rsidRPr="004442ED"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             2015-201</w:t>
      </w:r>
      <w:r w:rsidR="003F14BB">
        <w:rPr>
          <w:sz w:val="24"/>
        </w:rPr>
        <w:t>9</w:t>
      </w:r>
    </w:p>
    <w:p w14:paraId="39E14076" w14:textId="77777777" w:rsidR="008F734A" w:rsidRPr="008F734A" w:rsidRDefault="00EB009D" w:rsidP="004442ED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>Secondary Level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 w:rsidR="008F734A">
        <w:rPr>
          <w:sz w:val="24"/>
        </w:rPr>
        <w:t>Sto</w:t>
      </w:r>
      <w:proofErr w:type="spellEnd"/>
      <w:r w:rsidR="008F734A">
        <w:rPr>
          <w:sz w:val="24"/>
        </w:rPr>
        <w:t>. Tomas de Villanueva Parochial School</w:t>
      </w:r>
    </w:p>
    <w:p w14:paraId="1172B647" w14:textId="77777777" w:rsidR="000B2ED7" w:rsidRDefault="00AD183A" w:rsidP="00AD183A">
      <w:pPr>
        <w:pStyle w:val="Location"/>
        <w:ind w:left="6480"/>
        <w:rPr>
          <w:sz w:val="24"/>
        </w:rPr>
      </w:pPr>
      <w:r>
        <w:rPr>
          <w:sz w:val="24"/>
        </w:rPr>
        <w:t xml:space="preserve">Evangelista St. </w:t>
      </w:r>
      <w:proofErr w:type="spellStart"/>
      <w:r>
        <w:rPr>
          <w:sz w:val="24"/>
        </w:rPr>
        <w:t>Santolan</w:t>
      </w:r>
      <w:proofErr w:type="spellEnd"/>
      <w:r>
        <w:rPr>
          <w:sz w:val="24"/>
        </w:rPr>
        <w:t xml:space="preserve">, Pasig City </w:t>
      </w:r>
    </w:p>
    <w:p w14:paraId="78C7793D" w14:textId="77777777" w:rsidR="00AD183A" w:rsidRPr="00AD183A" w:rsidRDefault="00AD183A" w:rsidP="00AD183A">
      <w:pPr>
        <w:pStyle w:val="Location"/>
        <w:ind w:left="6480"/>
        <w:rPr>
          <w:bCs/>
          <w:sz w:val="24"/>
        </w:rPr>
      </w:pPr>
      <w:r w:rsidRPr="00AD183A">
        <w:rPr>
          <w:bCs/>
          <w:sz w:val="24"/>
        </w:rPr>
        <w:t>2011-2015</w:t>
      </w:r>
    </w:p>
    <w:p w14:paraId="178302E3" w14:textId="77777777" w:rsidR="00EB009D" w:rsidRPr="004442ED" w:rsidRDefault="008F734A" w:rsidP="00EB009D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>Primary Level</w:t>
      </w:r>
    </w:p>
    <w:p w14:paraId="18127D55" w14:textId="77777777" w:rsidR="00EB009D" w:rsidRPr="004442ED" w:rsidRDefault="008F734A" w:rsidP="005F1250">
      <w:pPr>
        <w:pStyle w:val="Location"/>
        <w:ind w:left="6480"/>
        <w:rPr>
          <w:sz w:val="24"/>
        </w:rPr>
      </w:pPr>
      <w:proofErr w:type="spellStart"/>
      <w:r>
        <w:rPr>
          <w:sz w:val="24"/>
        </w:rPr>
        <w:t>Sto</w:t>
      </w:r>
      <w:proofErr w:type="spellEnd"/>
      <w:r>
        <w:rPr>
          <w:sz w:val="24"/>
        </w:rPr>
        <w:t>. Tomas de Villanueva Parochial School</w:t>
      </w:r>
      <w:r w:rsidRPr="004442ED">
        <w:rPr>
          <w:sz w:val="24"/>
        </w:rPr>
        <w:t xml:space="preserve"> </w:t>
      </w:r>
      <w:proofErr w:type="spellStart"/>
      <w:r w:rsidR="00EB009D" w:rsidRPr="004442ED">
        <w:rPr>
          <w:sz w:val="24"/>
        </w:rPr>
        <w:t>School</w:t>
      </w:r>
      <w:proofErr w:type="spellEnd"/>
    </w:p>
    <w:p w14:paraId="185EE891" w14:textId="77777777" w:rsidR="00B6003B" w:rsidRDefault="00B6003B" w:rsidP="00B6003B">
      <w:pPr>
        <w:pStyle w:val="Location"/>
        <w:ind w:left="6480"/>
        <w:rPr>
          <w:sz w:val="24"/>
        </w:rPr>
      </w:pPr>
      <w:r>
        <w:rPr>
          <w:sz w:val="24"/>
        </w:rPr>
        <w:t xml:space="preserve">Evangelista St. </w:t>
      </w:r>
      <w:proofErr w:type="spellStart"/>
      <w:r>
        <w:rPr>
          <w:sz w:val="24"/>
        </w:rPr>
        <w:t>Santolan</w:t>
      </w:r>
      <w:proofErr w:type="spellEnd"/>
      <w:r>
        <w:rPr>
          <w:sz w:val="24"/>
        </w:rPr>
        <w:t xml:space="preserve">, Pasig City </w:t>
      </w:r>
    </w:p>
    <w:p w14:paraId="0C0CCF7B" w14:textId="77777777" w:rsidR="000B2ED7" w:rsidRPr="004442ED" w:rsidRDefault="00EB009D" w:rsidP="004442ED">
      <w:pPr>
        <w:pStyle w:val="Location"/>
        <w:ind w:left="6480"/>
        <w:rPr>
          <w:sz w:val="24"/>
        </w:rPr>
      </w:pPr>
      <w:r w:rsidRPr="004442ED">
        <w:rPr>
          <w:sz w:val="24"/>
        </w:rPr>
        <w:t>2005-2011</w:t>
      </w:r>
    </w:p>
    <w:p w14:paraId="62805C20" w14:textId="77777777" w:rsidR="002D7BD3" w:rsidRPr="004442ED" w:rsidRDefault="002D7BD3" w:rsidP="002D7BD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SEMINARS ATTENDED</w:t>
      </w:r>
    </w:p>
    <w:p w14:paraId="423A7841" w14:textId="77777777" w:rsidR="00496325" w:rsidRPr="00496325" w:rsidRDefault="00496325" w:rsidP="003F14BB">
      <w:pPr>
        <w:pStyle w:val="ListBullet"/>
        <w:tabs>
          <w:tab w:val="clear" w:pos="360"/>
          <w:tab w:val="num" w:pos="6120"/>
        </w:tabs>
        <w:ind w:left="6120"/>
        <w:rPr>
          <w:b/>
          <w:sz w:val="24"/>
          <w:szCs w:val="24"/>
        </w:rPr>
      </w:pPr>
      <w:r w:rsidRPr="00496325">
        <w:rPr>
          <w:rFonts w:eastAsia="Times New Roman"/>
          <w:b/>
          <w:bCs/>
          <w:sz w:val="24"/>
          <w:szCs w:val="24"/>
        </w:rPr>
        <w:t>Fears in Job Interviews: How to Overcome It</w:t>
      </w:r>
      <w:r>
        <w:rPr>
          <w:rFonts w:eastAsia="Times New Roman"/>
          <w:bCs/>
          <w:sz w:val="24"/>
          <w:szCs w:val="24"/>
        </w:rPr>
        <w:t xml:space="preserve">, </w:t>
      </w:r>
      <w:r w:rsidRPr="00496325">
        <w:rPr>
          <w:rFonts w:eastAsia="Times New Roman"/>
          <w:bCs/>
          <w:sz w:val="24"/>
          <w:szCs w:val="24"/>
        </w:rPr>
        <w:t>On-the-Job Training Office, University of the East – Manila</w:t>
      </w:r>
      <w:r w:rsidRPr="00496325">
        <w:rPr>
          <w:rFonts w:eastAsia="Times New Roman"/>
          <w:b/>
          <w:bCs/>
          <w:sz w:val="24"/>
          <w:szCs w:val="24"/>
        </w:rPr>
        <w:tab/>
      </w:r>
    </w:p>
    <w:p w14:paraId="27A5D012" w14:textId="331EF8BA" w:rsidR="00496325" w:rsidRPr="00496325" w:rsidRDefault="00496325" w:rsidP="00496325">
      <w:pPr>
        <w:pStyle w:val="ListBullet"/>
        <w:tabs>
          <w:tab w:val="clear" w:pos="360"/>
          <w:tab w:val="num" w:pos="6120"/>
        </w:tabs>
        <w:ind w:left="6120"/>
        <w:rPr>
          <w:sz w:val="24"/>
          <w:szCs w:val="24"/>
        </w:rPr>
      </w:pPr>
      <w:r w:rsidRPr="00496325">
        <w:rPr>
          <w:b/>
          <w:sz w:val="24"/>
          <w:szCs w:val="24"/>
        </w:rPr>
        <w:t>Labor Education for Graduating Student</w:t>
      </w:r>
      <w:r>
        <w:rPr>
          <w:b/>
          <w:sz w:val="24"/>
          <w:szCs w:val="24"/>
        </w:rPr>
        <w:t xml:space="preserve">, </w:t>
      </w:r>
      <w:r w:rsidRPr="00496325">
        <w:rPr>
          <w:b/>
          <w:sz w:val="24"/>
          <w:szCs w:val="24"/>
        </w:rPr>
        <w:t>Guidance and Counseling Office</w:t>
      </w:r>
      <w:r w:rsidRPr="00496325">
        <w:rPr>
          <w:sz w:val="24"/>
          <w:szCs w:val="24"/>
        </w:rPr>
        <w:t>, University of the East – Manila</w:t>
      </w:r>
    </w:p>
    <w:p w14:paraId="79E20B90" w14:textId="6881A42C" w:rsidR="00496325" w:rsidRPr="00496325" w:rsidRDefault="00496325" w:rsidP="00496325">
      <w:pPr>
        <w:pStyle w:val="ListBullet"/>
        <w:tabs>
          <w:tab w:val="clear" w:pos="360"/>
          <w:tab w:val="num" w:pos="6120"/>
        </w:tabs>
        <w:ind w:left="6120"/>
        <w:rPr>
          <w:sz w:val="24"/>
          <w:szCs w:val="24"/>
        </w:rPr>
      </w:pPr>
      <w:r w:rsidRPr="00496325">
        <w:rPr>
          <w:b/>
          <w:sz w:val="24"/>
          <w:szCs w:val="24"/>
        </w:rPr>
        <w:t>Introduction to Programming using HTML and CSS</w:t>
      </w:r>
      <w:r w:rsidRPr="00496325">
        <w:rPr>
          <w:sz w:val="24"/>
          <w:szCs w:val="24"/>
        </w:rPr>
        <w:t>, Microsoft Technology Associate, University of the East – Manila</w:t>
      </w:r>
    </w:p>
    <w:p w14:paraId="48DF57EF" w14:textId="544EB5EB" w:rsidR="00496325" w:rsidRPr="00496325" w:rsidRDefault="00496325" w:rsidP="00496325">
      <w:pPr>
        <w:pStyle w:val="ListBullet"/>
        <w:tabs>
          <w:tab w:val="clear" w:pos="360"/>
          <w:tab w:val="num" w:pos="6120"/>
        </w:tabs>
        <w:ind w:left="6120"/>
        <w:rPr>
          <w:b/>
          <w:sz w:val="24"/>
          <w:szCs w:val="24"/>
        </w:rPr>
      </w:pPr>
      <w:r w:rsidRPr="00496325">
        <w:rPr>
          <w:b/>
          <w:sz w:val="24"/>
          <w:szCs w:val="24"/>
        </w:rPr>
        <w:lastRenderedPageBreak/>
        <w:t xml:space="preserve">Battery Exam Tutorial for </w:t>
      </w:r>
      <w:proofErr w:type="gramStart"/>
      <w:r w:rsidRPr="00496325">
        <w:rPr>
          <w:b/>
          <w:sz w:val="24"/>
          <w:szCs w:val="24"/>
        </w:rPr>
        <w:t xml:space="preserve">I.T. </w:t>
      </w:r>
      <w:r w:rsidRPr="00496325">
        <w:rPr>
          <w:sz w:val="24"/>
          <w:szCs w:val="24"/>
        </w:rPr>
        <w:t>,</w:t>
      </w:r>
      <w:proofErr w:type="gramEnd"/>
      <w:r w:rsidRPr="00496325">
        <w:rPr>
          <w:sz w:val="24"/>
          <w:szCs w:val="24"/>
        </w:rPr>
        <w:t xml:space="preserve"> Computer Students Society (COMSSO)</w:t>
      </w:r>
    </w:p>
    <w:p w14:paraId="3B3D5240" w14:textId="77777777" w:rsidR="00496325" w:rsidRPr="00496325" w:rsidRDefault="00496325" w:rsidP="00496325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</w:p>
    <w:p w14:paraId="715B2B89" w14:textId="4BFD9A89" w:rsidR="002D7BD3" w:rsidRPr="00496325" w:rsidRDefault="00496325" w:rsidP="00496325">
      <w:pPr>
        <w:pStyle w:val="ListBullet"/>
        <w:tabs>
          <w:tab w:val="clear" w:pos="360"/>
          <w:tab w:val="num" w:pos="6120"/>
        </w:tabs>
        <w:ind w:left="6120"/>
        <w:rPr>
          <w:sz w:val="24"/>
          <w:szCs w:val="24"/>
        </w:rPr>
      </w:pPr>
      <w:r w:rsidRPr="00496325">
        <w:rPr>
          <w:b/>
          <w:sz w:val="24"/>
          <w:szCs w:val="24"/>
        </w:rPr>
        <w:t>Tech Tutor 10 The Digital Generation</w:t>
      </w:r>
      <w:r w:rsidRPr="00496325">
        <w:rPr>
          <w:sz w:val="24"/>
          <w:szCs w:val="24"/>
        </w:rPr>
        <w:t xml:space="preserve">, Jerry Liao’s Power Tips, </w:t>
      </w:r>
      <w:proofErr w:type="spellStart"/>
      <w:r w:rsidRPr="00496325">
        <w:rPr>
          <w:sz w:val="24"/>
          <w:szCs w:val="24"/>
        </w:rPr>
        <w:t>Megatrade</w:t>
      </w:r>
      <w:proofErr w:type="spellEnd"/>
      <w:r w:rsidRPr="00496325">
        <w:rPr>
          <w:sz w:val="24"/>
          <w:szCs w:val="24"/>
        </w:rPr>
        <w:t xml:space="preserve"> Hall 2, SM Megamall,</w:t>
      </w:r>
      <w:r>
        <w:rPr>
          <w:sz w:val="24"/>
          <w:szCs w:val="24"/>
        </w:rPr>
        <w:t xml:space="preserve"> </w:t>
      </w:r>
      <w:r w:rsidRPr="00496325">
        <w:rPr>
          <w:sz w:val="24"/>
          <w:szCs w:val="24"/>
        </w:rPr>
        <w:t>Mandaluyong City</w:t>
      </w:r>
    </w:p>
    <w:p w14:paraId="2771513B" w14:textId="77777777" w:rsidR="000B2ED7" w:rsidRPr="004442ED" w:rsidRDefault="0021153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SKILLS AND INTERESTS</w:t>
      </w:r>
    </w:p>
    <w:p w14:paraId="41460A0B" w14:textId="77777777" w:rsidR="000B2ED7" w:rsidRPr="004442ED" w:rsidRDefault="00211533" w:rsidP="00211533">
      <w:pPr>
        <w:pStyle w:val="Location"/>
        <w:ind w:left="5760"/>
        <w:rPr>
          <w:sz w:val="24"/>
        </w:rPr>
      </w:pPr>
      <w:r w:rsidRPr="004442ED">
        <w:rPr>
          <w:sz w:val="24"/>
        </w:rPr>
        <w:t>Knowledgeable in Microsoft Office Application and Adobe Photoshop, Basic knowledge in C++, Java, C# and HTML5</w:t>
      </w:r>
      <w:r w:rsidR="004E5462">
        <w:rPr>
          <w:sz w:val="24"/>
        </w:rPr>
        <w:t>, Creativity, Time Management</w:t>
      </w:r>
    </w:p>
    <w:p w14:paraId="36FC1805" w14:textId="77777777" w:rsidR="00211533" w:rsidRPr="004442ED" w:rsidRDefault="00211533" w:rsidP="005F1250">
      <w:pPr>
        <w:pStyle w:val="Location"/>
        <w:ind w:left="5760"/>
        <w:rPr>
          <w:sz w:val="24"/>
        </w:rPr>
      </w:pPr>
      <w:r w:rsidRPr="004442ED">
        <w:rPr>
          <w:sz w:val="24"/>
        </w:rPr>
        <w:t xml:space="preserve">Badminton, </w:t>
      </w:r>
      <w:r w:rsidR="004E5462">
        <w:rPr>
          <w:sz w:val="24"/>
        </w:rPr>
        <w:t>Music</w:t>
      </w:r>
      <w:r w:rsidR="00EE7A94">
        <w:rPr>
          <w:sz w:val="24"/>
        </w:rPr>
        <w:t>, Photography</w:t>
      </w:r>
      <w:r w:rsidRPr="004442ED">
        <w:rPr>
          <w:sz w:val="24"/>
        </w:rPr>
        <w:t>, Travelling.</w:t>
      </w:r>
    </w:p>
    <w:p w14:paraId="0032515C" w14:textId="77777777" w:rsidR="003E6A62" w:rsidRDefault="003E6A62" w:rsidP="00211533">
      <w:pPr>
        <w:pStyle w:val="SectionHeading"/>
        <w:rPr>
          <w:sz w:val="24"/>
          <w:u w:val="single"/>
        </w:rPr>
      </w:pPr>
    </w:p>
    <w:p w14:paraId="2567EC39" w14:textId="77777777" w:rsidR="003E6A62" w:rsidRDefault="003E6A62" w:rsidP="00211533">
      <w:pPr>
        <w:pStyle w:val="SectionHeading"/>
        <w:rPr>
          <w:sz w:val="24"/>
          <w:u w:val="single"/>
        </w:rPr>
      </w:pPr>
    </w:p>
    <w:p w14:paraId="1EDE0A39" w14:textId="77777777" w:rsidR="00211533" w:rsidRPr="004442ED" w:rsidRDefault="00211533" w:rsidP="00211533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 xml:space="preserve">PERSONAL INFORMATION </w:t>
      </w:r>
    </w:p>
    <w:p w14:paraId="473AE175" w14:textId="77777777" w:rsidR="003E6A62" w:rsidRDefault="00211533" w:rsidP="005F1250">
      <w:pPr>
        <w:pStyle w:val="NormalBodyText"/>
        <w:jc w:val="right"/>
        <w:rPr>
          <w:sz w:val="24"/>
        </w:rPr>
      </w:pPr>
      <w:r w:rsidRPr="004442ED">
        <w:rPr>
          <w:sz w:val="24"/>
        </w:rPr>
        <w:t xml:space="preserve">                                                              </w:t>
      </w:r>
      <w:r w:rsidR="003E6A62">
        <w:rPr>
          <w:sz w:val="24"/>
        </w:rPr>
        <w:t xml:space="preserve">                                   </w:t>
      </w:r>
    </w:p>
    <w:p w14:paraId="38E81A8C" w14:textId="0B12AA82" w:rsidR="004442ED" w:rsidRPr="004442ED" w:rsidRDefault="003E6A62" w:rsidP="003E6A62">
      <w:pPr>
        <w:pStyle w:val="NormalBodyText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 w:rsidR="003734E1">
        <w:rPr>
          <w:sz w:val="24"/>
        </w:rPr>
        <w:t xml:space="preserve">      </w:t>
      </w:r>
      <w:r w:rsidR="004442ED" w:rsidRPr="004442ED">
        <w:rPr>
          <w:sz w:val="24"/>
        </w:rPr>
        <w:t xml:space="preserve">DATE OF BIRTH: </w:t>
      </w:r>
      <w:r w:rsidR="003734E1">
        <w:rPr>
          <w:sz w:val="24"/>
        </w:rPr>
        <w:t xml:space="preserve">                </w:t>
      </w:r>
      <w:r w:rsidR="00523DD9">
        <w:rPr>
          <w:sz w:val="24"/>
        </w:rPr>
        <w:t>Sept. 17,</w:t>
      </w:r>
      <w:r w:rsidR="003F14BB">
        <w:rPr>
          <w:sz w:val="24"/>
        </w:rPr>
        <w:t xml:space="preserve"> </w:t>
      </w:r>
      <w:r w:rsidR="00523DD9">
        <w:rPr>
          <w:sz w:val="24"/>
        </w:rPr>
        <w:t>1998</w:t>
      </w:r>
    </w:p>
    <w:p w14:paraId="3B4F4CEB" w14:textId="618FC142" w:rsidR="004442ED" w:rsidRPr="004442ED" w:rsidRDefault="00211533" w:rsidP="003E6A62">
      <w:pPr>
        <w:pStyle w:val="Location"/>
        <w:jc w:val="both"/>
        <w:rPr>
          <w:sz w:val="24"/>
        </w:rPr>
      </w:pPr>
      <w:r w:rsidRPr="004442ED">
        <w:rPr>
          <w:sz w:val="24"/>
        </w:rPr>
        <w:t xml:space="preserve">                                                                                                </w:t>
      </w:r>
      <w:r w:rsidR="005F1250">
        <w:rPr>
          <w:sz w:val="24"/>
        </w:rPr>
        <w:t xml:space="preserve">     </w:t>
      </w:r>
      <w:r w:rsidR="004442ED" w:rsidRPr="004442ED">
        <w:rPr>
          <w:sz w:val="24"/>
        </w:rPr>
        <w:t xml:space="preserve">AGE:                          </w:t>
      </w:r>
      <w:r w:rsidR="003734E1">
        <w:rPr>
          <w:sz w:val="24"/>
        </w:rPr>
        <w:t xml:space="preserve">          </w:t>
      </w:r>
      <w:r w:rsidR="003F14BB">
        <w:rPr>
          <w:sz w:val="24"/>
        </w:rPr>
        <w:t>20</w:t>
      </w:r>
      <w:r w:rsidR="004442ED" w:rsidRPr="004442ED">
        <w:rPr>
          <w:sz w:val="24"/>
        </w:rPr>
        <w:t xml:space="preserve"> years old</w:t>
      </w:r>
    </w:p>
    <w:p w14:paraId="6C46A7F6" w14:textId="77777777" w:rsidR="004442ED" w:rsidRPr="004442ED" w:rsidRDefault="004442ED" w:rsidP="003E6A62">
      <w:pPr>
        <w:pStyle w:val="Location"/>
        <w:jc w:val="both"/>
        <w:rPr>
          <w:sz w:val="24"/>
        </w:rPr>
      </w:pPr>
      <w:r w:rsidRPr="004442ED">
        <w:rPr>
          <w:sz w:val="24"/>
        </w:rPr>
        <w:tab/>
        <w:t xml:space="preserve">                                                                          </w:t>
      </w:r>
      <w:r w:rsidR="005F1250">
        <w:rPr>
          <w:sz w:val="24"/>
        </w:rPr>
        <w:t xml:space="preserve">      </w:t>
      </w:r>
      <w:r w:rsidR="005F1250">
        <w:rPr>
          <w:sz w:val="24"/>
        </w:rPr>
        <w:tab/>
      </w:r>
      <w:r w:rsidRPr="004442ED">
        <w:rPr>
          <w:sz w:val="24"/>
        </w:rPr>
        <w:t xml:space="preserve">PLACE OF BIRTH:            </w:t>
      </w:r>
      <w:r w:rsidR="003734E1">
        <w:rPr>
          <w:sz w:val="24"/>
        </w:rPr>
        <w:t xml:space="preserve">   </w:t>
      </w:r>
      <w:r w:rsidR="00523DD9">
        <w:rPr>
          <w:sz w:val="24"/>
        </w:rPr>
        <w:t>Pasig</w:t>
      </w:r>
    </w:p>
    <w:p w14:paraId="6DA68B57" w14:textId="77777777" w:rsidR="004442ED" w:rsidRPr="004442ED" w:rsidRDefault="004442ED" w:rsidP="003E6A62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 xml:space="preserve">  </w:t>
      </w:r>
      <w:r w:rsidR="005F1250">
        <w:rPr>
          <w:sz w:val="24"/>
        </w:rPr>
        <w:t xml:space="preserve">      </w:t>
      </w:r>
      <w:r w:rsidRPr="004442ED">
        <w:rPr>
          <w:sz w:val="24"/>
        </w:rPr>
        <w:t xml:space="preserve">NATIONALITY: </w:t>
      </w:r>
      <w:r w:rsidRPr="004442ED">
        <w:rPr>
          <w:sz w:val="24"/>
        </w:rPr>
        <w:tab/>
        <w:t xml:space="preserve">    </w:t>
      </w:r>
      <w:r w:rsidR="005F1250">
        <w:rPr>
          <w:sz w:val="24"/>
        </w:rPr>
        <w:tab/>
      </w:r>
      <w:r w:rsidR="003734E1">
        <w:rPr>
          <w:sz w:val="24"/>
        </w:rPr>
        <w:t xml:space="preserve">     </w:t>
      </w:r>
      <w:r w:rsidRPr="004442ED">
        <w:rPr>
          <w:sz w:val="24"/>
        </w:rPr>
        <w:t xml:space="preserve">Filipino </w:t>
      </w:r>
    </w:p>
    <w:p w14:paraId="293C75ED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SEX: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 </w:t>
      </w:r>
      <w:r w:rsidR="003734E1">
        <w:rPr>
          <w:sz w:val="24"/>
        </w:rPr>
        <w:t xml:space="preserve">              </w:t>
      </w:r>
      <w:r w:rsidR="004442ED" w:rsidRPr="004442ED">
        <w:rPr>
          <w:sz w:val="24"/>
        </w:rPr>
        <w:t>Female</w:t>
      </w:r>
    </w:p>
    <w:p w14:paraId="0F84DF8A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CIVIL STATUS:</w:t>
      </w:r>
      <w:r w:rsidR="004442ED" w:rsidRPr="004442ED">
        <w:rPr>
          <w:sz w:val="24"/>
        </w:rPr>
        <w:tab/>
        <w:t xml:space="preserve">    </w:t>
      </w:r>
      <w:r>
        <w:rPr>
          <w:sz w:val="24"/>
        </w:rPr>
        <w:t xml:space="preserve">       </w:t>
      </w:r>
      <w:r w:rsidR="003734E1">
        <w:rPr>
          <w:sz w:val="24"/>
        </w:rPr>
        <w:t xml:space="preserve">       </w:t>
      </w:r>
      <w:r w:rsidR="004442ED" w:rsidRPr="004442ED">
        <w:rPr>
          <w:sz w:val="24"/>
        </w:rPr>
        <w:t xml:space="preserve">Single </w:t>
      </w:r>
    </w:p>
    <w:p w14:paraId="77806DD2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HEIGHT: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 </w:t>
      </w:r>
      <w:r w:rsidR="003734E1">
        <w:rPr>
          <w:sz w:val="24"/>
        </w:rPr>
        <w:t xml:space="preserve"> </w:t>
      </w:r>
      <w:r w:rsidR="004442ED" w:rsidRPr="004442ED">
        <w:rPr>
          <w:sz w:val="24"/>
        </w:rPr>
        <w:t>5’0</w:t>
      </w:r>
    </w:p>
    <w:p w14:paraId="15021671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 xml:space="preserve">WEIGHT: 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</w:t>
      </w:r>
      <w:r w:rsidR="003734E1">
        <w:rPr>
          <w:sz w:val="24"/>
        </w:rPr>
        <w:t xml:space="preserve">  </w:t>
      </w:r>
      <w:r w:rsidR="00523DD9">
        <w:rPr>
          <w:sz w:val="24"/>
        </w:rPr>
        <w:t>43.1</w:t>
      </w:r>
      <w:r w:rsidR="004442ED" w:rsidRPr="004442ED">
        <w:rPr>
          <w:sz w:val="24"/>
        </w:rPr>
        <w:t>kg</w:t>
      </w:r>
    </w:p>
    <w:p w14:paraId="0C2397FD" w14:textId="77777777" w:rsidR="004442ED" w:rsidRPr="004442ED" w:rsidRDefault="005F1250" w:rsidP="003E6A62">
      <w:pPr>
        <w:pStyle w:val="Location"/>
        <w:ind w:left="5328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RELIGION:</w:t>
      </w:r>
      <w:r w:rsidR="004442ED" w:rsidRPr="004442ED">
        <w:rPr>
          <w:sz w:val="24"/>
        </w:rPr>
        <w:tab/>
      </w:r>
      <w:r w:rsidR="004442ED" w:rsidRPr="004442ED">
        <w:rPr>
          <w:sz w:val="24"/>
        </w:rPr>
        <w:tab/>
        <w:t xml:space="preserve">   </w:t>
      </w:r>
      <w:r w:rsidR="003734E1">
        <w:rPr>
          <w:sz w:val="24"/>
        </w:rPr>
        <w:t xml:space="preserve"> </w:t>
      </w:r>
      <w:r w:rsidR="004442ED" w:rsidRPr="004442ED">
        <w:rPr>
          <w:sz w:val="24"/>
        </w:rPr>
        <w:t>Roman Catholic</w:t>
      </w:r>
    </w:p>
    <w:p w14:paraId="3DC1AE4F" w14:textId="77777777" w:rsidR="003F14BB" w:rsidRDefault="005F1250" w:rsidP="003E6A62">
      <w:pPr>
        <w:pStyle w:val="Location"/>
        <w:ind w:left="8064" w:hanging="2736"/>
        <w:jc w:val="both"/>
        <w:rPr>
          <w:sz w:val="24"/>
        </w:rPr>
      </w:pPr>
      <w:r>
        <w:rPr>
          <w:sz w:val="24"/>
        </w:rPr>
        <w:t xml:space="preserve">        </w:t>
      </w:r>
      <w:r w:rsidR="004442ED" w:rsidRPr="004442ED">
        <w:rPr>
          <w:sz w:val="24"/>
        </w:rPr>
        <w:t>LANGUAGE:</w:t>
      </w:r>
      <w:r w:rsidR="004442ED" w:rsidRPr="004442ED">
        <w:rPr>
          <w:sz w:val="24"/>
        </w:rPr>
        <w:tab/>
      </w:r>
      <w:r>
        <w:rPr>
          <w:sz w:val="24"/>
        </w:rPr>
        <w:t xml:space="preserve"> </w:t>
      </w:r>
      <w:r w:rsidR="003734E1">
        <w:rPr>
          <w:sz w:val="24"/>
        </w:rPr>
        <w:t>Filipino</w:t>
      </w:r>
      <w:r w:rsidR="003F14BB">
        <w:rPr>
          <w:sz w:val="24"/>
        </w:rPr>
        <w:t xml:space="preserve"> </w:t>
      </w:r>
    </w:p>
    <w:p w14:paraId="4C8A7B75" w14:textId="103CE465" w:rsidR="000B2ED7" w:rsidRPr="004442ED" w:rsidRDefault="003F14BB" w:rsidP="003F14BB">
      <w:pPr>
        <w:pStyle w:val="Location"/>
        <w:ind w:left="8064" w:hanging="144"/>
        <w:jc w:val="both"/>
        <w:rPr>
          <w:sz w:val="24"/>
        </w:rPr>
      </w:pPr>
      <w:r>
        <w:rPr>
          <w:sz w:val="24"/>
        </w:rPr>
        <w:t xml:space="preserve">    &amp;</w:t>
      </w:r>
      <w:r w:rsidR="00523DD9">
        <w:rPr>
          <w:sz w:val="24"/>
        </w:rPr>
        <w:t xml:space="preserve"> </w:t>
      </w:r>
      <w:r w:rsidR="004442ED" w:rsidRPr="004442ED">
        <w:rPr>
          <w:sz w:val="24"/>
        </w:rPr>
        <w:t>Engli</w:t>
      </w:r>
      <w:r w:rsidR="005F1250">
        <w:rPr>
          <w:sz w:val="24"/>
        </w:rPr>
        <w:t>sh</w:t>
      </w:r>
    </w:p>
    <w:p w14:paraId="77AF1A55" w14:textId="77777777" w:rsidR="000B2ED7" w:rsidRPr="004442ED" w:rsidRDefault="000B2ED7" w:rsidP="003E6A62">
      <w:pPr>
        <w:pStyle w:val="NormalBodyText"/>
        <w:jc w:val="both"/>
        <w:rPr>
          <w:sz w:val="24"/>
        </w:rPr>
      </w:pPr>
    </w:p>
    <w:p w14:paraId="13921F20" w14:textId="77777777" w:rsidR="005F1250" w:rsidRPr="004442ED" w:rsidRDefault="005F1250" w:rsidP="003E6A62">
      <w:pPr>
        <w:pStyle w:val="NormalBodyText"/>
        <w:jc w:val="both"/>
        <w:rPr>
          <w:sz w:val="24"/>
        </w:rPr>
      </w:pPr>
    </w:p>
    <w:sectPr w:rsidR="005F1250" w:rsidRPr="004442ED"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02F2" w14:textId="77777777" w:rsidR="00063498" w:rsidRDefault="00063498">
      <w:pPr>
        <w:spacing w:line="240" w:lineRule="auto"/>
      </w:pPr>
      <w:r>
        <w:separator/>
      </w:r>
    </w:p>
  </w:endnote>
  <w:endnote w:type="continuationSeparator" w:id="0">
    <w:p w14:paraId="489FEDAA" w14:textId="77777777" w:rsidR="00063498" w:rsidRDefault="00063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DC87" w14:textId="77777777" w:rsidR="00063498" w:rsidRDefault="00063498">
      <w:pPr>
        <w:spacing w:line="240" w:lineRule="auto"/>
      </w:pPr>
      <w:r>
        <w:separator/>
      </w:r>
    </w:p>
  </w:footnote>
  <w:footnote w:type="continuationSeparator" w:id="0">
    <w:p w14:paraId="09659D5C" w14:textId="77777777" w:rsidR="00063498" w:rsidRDefault="000634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95C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AE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F542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2BC2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0A03BC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0D5D4B90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0EFB6FDB"/>
    <w:multiLevelType w:val="multilevel"/>
    <w:tmpl w:val="49E8AC36"/>
    <w:lvl w:ilvl="0">
      <w:start w:val="201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7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31216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4136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17416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10696" w:hanging="1080"/>
      </w:pPr>
      <w:rPr>
        <w:rFonts w:hint="default"/>
      </w:rPr>
    </w:lvl>
  </w:abstractNum>
  <w:abstractNum w:abstractNumId="7" w15:restartNumberingAfterBreak="0">
    <w:nsid w:val="10CE6987"/>
    <w:multiLevelType w:val="hybridMultilevel"/>
    <w:tmpl w:val="56D6A2B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8" w15:restartNumberingAfterBreak="0">
    <w:nsid w:val="37E05983"/>
    <w:multiLevelType w:val="hybridMultilevel"/>
    <w:tmpl w:val="6130F1E2"/>
    <w:lvl w:ilvl="0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9" w15:restartNumberingAfterBreak="0">
    <w:nsid w:val="3ECF40E6"/>
    <w:multiLevelType w:val="hybridMultilevel"/>
    <w:tmpl w:val="3D0441F0"/>
    <w:lvl w:ilvl="0" w:tplc="34090015">
      <w:start w:val="1"/>
      <w:numFmt w:val="upperLetter"/>
      <w:lvlText w:val="%1."/>
      <w:lvlJc w:val="left"/>
      <w:pPr>
        <w:ind w:left="7920" w:hanging="360"/>
      </w:pPr>
    </w:lvl>
    <w:lvl w:ilvl="1" w:tplc="34090019" w:tentative="1">
      <w:start w:val="1"/>
      <w:numFmt w:val="lowerLetter"/>
      <w:lvlText w:val="%2."/>
      <w:lvlJc w:val="left"/>
      <w:pPr>
        <w:ind w:left="8640" w:hanging="360"/>
      </w:pPr>
    </w:lvl>
    <w:lvl w:ilvl="2" w:tplc="3409001B" w:tentative="1">
      <w:start w:val="1"/>
      <w:numFmt w:val="lowerRoman"/>
      <w:lvlText w:val="%3."/>
      <w:lvlJc w:val="right"/>
      <w:pPr>
        <w:ind w:left="9360" w:hanging="180"/>
      </w:pPr>
    </w:lvl>
    <w:lvl w:ilvl="3" w:tplc="3409000F" w:tentative="1">
      <w:start w:val="1"/>
      <w:numFmt w:val="decimal"/>
      <w:lvlText w:val="%4."/>
      <w:lvlJc w:val="left"/>
      <w:pPr>
        <w:ind w:left="10080" w:hanging="360"/>
      </w:pPr>
    </w:lvl>
    <w:lvl w:ilvl="4" w:tplc="34090019" w:tentative="1">
      <w:start w:val="1"/>
      <w:numFmt w:val="lowerLetter"/>
      <w:lvlText w:val="%5."/>
      <w:lvlJc w:val="left"/>
      <w:pPr>
        <w:ind w:left="10800" w:hanging="360"/>
      </w:pPr>
    </w:lvl>
    <w:lvl w:ilvl="5" w:tplc="3409001B" w:tentative="1">
      <w:start w:val="1"/>
      <w:numFmt w:val="lowerRoman"/>
      <w:lvlText w:val="%6."/>
      <w:lvlJc w:val="right"/>
      <w:pPr>
        <w:ind w:left="11520" w:hanging="180"/>
      </w:pPr>
    </w:lvl>
    <w:lvl w:ilvl="6" w:tplc="3409000F" w:tentative="1">
      <w:start w:val="1"/>
      <w:numFmt w:val="decimal"/>
      <w:lvlText w:val="%7."/>
      <w:lvlJc w:val="left"/>
      <w:pPr>
        <w:ind w:left="12240" w:hanging="360"/>
      </w:pPr>
    </w:lvl>
    <w:lvl w:ilvl="7" w:tplc="34090019" w:tentative="1">
      <w:start w:val="1"/>
      <w:numFmt w:val="lowerLetter"/>
      <w:lvlText w:val="%8."/>
      <w:lvlJc w:val="left"/>
      <w:pPr>
        <w:ind w:left="12960" w:hanging="360"/>
      </w:pPr>
    </w:lvl>
    <w:lvl w:ilvl="8" w:tplc="3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0" w15:restartNumberingAfterBreak="0">
    <w:nsid w:val="4AE02BBC"/>
    <w:multiLevelType w:val="hybridMultilevel"/>
    <w:tmpl w:val="EB86154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55BF56BE"/>
    <w:multiLevelType w:val="hybridMultilevel"/>
    <w:tmpl w:val="F1BA36DE"/>
    <w:lvl w:ilvl="0" w:tplc="3409000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7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4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04" w:hanging="360"/>
      </w:pPr>
      <w:rPr>
        <w:rFonts w:ascii="Wingdings" w:hAnsi="Wingdings" w:hint="default"/>
      </w:rPr>
    </w:lvl>
  </w:abstractNum>
  <w:abstractNum w:abstractNumId="12" w15:restartNumberingAfterBreak="0">
    <w:nsid w:val="6A034973"/>
    <w:multiLevelType w:val="hybridMultilevel"/>
    <w:tmpl w:val="5B681666"/>
    <w:lvl w:ilvl="0" w:tplc="34090015">
      <w:start w:val="1"/>
      <w:numFmt w:val="upperLetter"/>
      <w:lvlText w:val="%1."/>
      <w:lvlJc w:val="left"/>
      <w:pPr>
        <w:ind w:left="8280" w:hanging="360"/>
      </w:pPr>
    </w:lvl>
    <w:lvl w:ilvl="1" w:tplc="34090019" w:tentative="1">
      <w:start w:val="1"/>
      <w:numFmt w:val="lowerLetter"/>
      <w:lvlText w:val="%2."/>
      <w:lvlJc w:val="left"/>
      <w:pPr>
        <w:ind w:left="9000" w:hanging="360"/>
      </w:pPr>
    </w:lvl>
    <w:lvl w:ilvl="2" w:tplc="3409001B" w:tentative="1">
      <w:start w:val="1"/>
      <w:numFmt w:val="lowerRoman"/>
      <w:lvlText w:val="%3."/>
      <w:lvlJc w:val="right"/>
      <w:pPr>
        <w:ind w:left="9720" w:hanging="180"/>
      </w:pPr>
    </w:lvl>
    <w:lvl w:ilvl="3" w:tplc="3409000F" w:tentative="1">
      <w:start w:val="1"/>
      <w:numFmt w:val="decimal"/>
      <w:lvlText w:val="%4."/>
      <w:lvlJc w:val="left"/>
      <w:pPr>
        <w:ind w:left="10440" w:hanging="360"/>
      </w:pPr>
    </w:lvl>
    <w:lvl w:ilvl="4" w:tplc="34090019" w:tentative="1">
      <w:start w:val="1"/>
      <w:numFmt w:val="lowerLetter"/>
      <w:lvlText w:val="%5."/>
      <w:lvlJc w:val="left"/>
      <w:pPr>
        <w:ind w:left="11160" w:hanging="360"/>
      </w:pPr>
    </w:lvl>
    <w:lvl w:ilvl="5" w:tplc="3409001B" w:tentative="1">
      <w:start w:val="1"/>
      <w:numFmt w:val="lowerRoman"/>
      <w:lvlText w:val="%6."/>
      <w:lvlJc w:val="right"/>
      <w:pPr>
        <w:ind w:left="11880" w:hanging="180"/>
      </w:pPr>
    </w:lvl>
    <w:lvl w:ilvl="6" w:tplc="3409000F" w:tentative="1">
      <w:start w:val="1"/>
      <w:numFmt w:val="decimal"/>
      <w:lvlText w:val="%7."/>
      <w:lvlJc w:val="left"/>
      <w:pPr>
        <w:ind w:left="12600" w:hanging="360"/>
      </w:pPr>
    </w:lvl>
    <w:lvl w:ilvl="7" w:tplc="34090019" w:tentative="1">
      <w:start w:val="1"/>
      <w:numFmt w:val="lowerLetter"/>
      <w:lvlText w:val="%8."/>
      <w:lvlJc w:val="left"/>
      <w:pPr>
        <w:ind w:left="13320" w:hanging="360"/>
      </w:pPr>
    </w:lvl>
    <w:lvl w:ilvl="8" w:tplc="3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EF"/>
    <w:rsid w:val="00063498"/>
    <w:rsid w:val="00065B8A"/>
    <w:rsid w:val="000B2ED7"/>
    <w:rsid w:val="001D1334"/>
    <w:rsid w:val="00201E52"/>
    <w:rsid w:val="00211533"/>
    <w:rsid w:val="00213DBE"/>
    <w:rsid w:val="00215131"/>
    <w:rsid w:val="00227F65"/>
    <w:rsid w:val="002D7BD3"/>
    <w:rsid w:val="00367AA3"/>
    <w:rsid w:val="003734E1"/>
    <w:rsid w:val="003C5173"/>
    <w:rsid w:val="003E6A62"/>
    <w:rsid w:val="003F14BB"/>
    <w:rsid w:val="00403D87"/>
    <w:rsid w:val="004305D0"/>
    <w:rsid w:val="004442ED"/>
    <w:rsid w:val="00496325"/>
    <w:rsid w:val="004C509C"/>
    <w:rsid w:val="004E5462"/>
    <w:rsid w:val="00523DD9"/>
    <w:rsid w:val="005F1250"/>
    <w:rsid w:val="00787F01"/>
    <w:rsid w:val="008433E6"/>
    <w:rsid w:val="008F734A"/>
    <w:rsid w:val="00AD183A"/>
    <w:rsid w:val="00B6003B"/>
    <w:rsid w:val="00BF2217"/>
    <w:rsid w:val="00C03128"/>
    <w:rsid w:val="00E06D62"/>
    <w:rsid w:val="00EB009D"/>
    <w:rsid w:val="00EB5B73"/>
    <w:rsid w:val="00EE7A94"/>
    <w:rsid w:val="00EE7FED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9E2C58"/>
  <w15:docId w15:val="{B5095405-A99F-40DB-BB98-E71727F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ListBullet">
    <w:name w:val="List Bullet"/>
    <w:basedOn w:val="Normal"/>
    <w:uiPriority w:val="9"/>
    <w:qFormat/>
    <w:rsid w:val="002D7BD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7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hne%20Bonagu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1C9E022D14499F9D6A35C6C728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46924-9843-4CE1-838E-8EF3AA4DD6D0}"/>
      </w:docPartPr>
      <w:docPartBody>
        <w:p w:rsidR="00A30056" w:rsidRDefault="00C22D51">
          <w:pPr>
            <w:pStyle w:val="B91C9E022D14499F9D6A35C6C728DF4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51"/>
    <w:rsid w:val="006A1D21"/>
    <w:rsid w:val="006D1498"/>
    <w:rsid w:val="00A30056"/>
    <w:rsid w:val="00C22D51"/>
    <w:rsid w:val="00D5655D"/>
    <w:rsid w:val="00EF4F26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PH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C9E022D14499F9D6A35C6C728DF45">
    <w:name w:val="B91C9E022D14499F9D6A35C6C728DF45"/>
    <w:rPr>
      <w:rFonts w:cs="Mangal"/>
    </w:rPr>
  </w:style>
  <w:style w:type="paragraph" w:customStyle="1" w:styleId="63978036CE4F44659CBBCBBDB7CC2907">
    <w:name w:val="63978036CE4F44659CBBCBBDB7CC2907"/>
    <w:rPr>
      <w:rFonts w:cs="Mangal"/>
    </w:rPr>
  </w:style>
  <w:style w:type="paragraph" w:customStyle="1" w:styleId="C67B3D3AFAB6440C84065127E45644C4">
    <w:name w:val="C67B3D3AFAB6440C84065127E45644C4"/>
    <w:rPr>
      <w:rFonts w:cs="Mangal"/>
    </w:rPr>
  </w:style>
  <w:style w:type="paragraph" w:customStyle="1" w:styleId="E74C3150CEBE44B9B9EE9E8A0F188CC1">
    <w:name w:val="E74C3150CEBE44B9B9EE9E8A0F188CC1"/>
    <w:rPr>
      <w:rFonts w:cs="Mangal"/>
    </w:rPr>
  </w:style>
  <w:style w:type="paragraph" w:customStyle="1" w:styleId="F600E44DCDAE4D61AAA6341EAD5019FD">
    <w:name w:val="F600E44DCDAE4D61AAA6341EAD5019FD"/>
    <w:rPr>
      <w:rFonts w:cs="Mangal"/>
    </w:rPr>
  </w:style>
  <w:style w:type="paragraph" w:customStyle="1" w:styleId="8AEA050DD0A647C99B0DB5568286BB7D">
    <w:name w:val="8AEA050DD0A647C99B0DB5568286BB7D"/>
    <w:rPr>
      <w:rFonts w:cs="Mangal"/>
    </w:rPr>
  </w:style>
  <w:style w:type="paragraph" w:customStyle="1" w:styleId="98E65A3B422740D983AA9274F8B81F29">
    <w:name w:val="98E65A3B422740D983AA9274F8B81F29"/>
    <w:rPr>
      <w:rFonts w:cs="Mangal"/>
    </w:rPr>
  </w:style>
  <w:style w:type="paragraph" w:customStyle="1" w:styleId="7B2CDE4E3372426593A23F30F7F15386">
    <w:name w:val="7B2CDE4E3372426593A23F30F7F15386"/>
    <w:rPr>
      <w:rFonts w:cs="Mangal"/>
    </w:rPr>
  </w:style>
  <w:style w:type="paragraph" w:customStyle="1" w:styleId="E451607D19124578978A78BB96996C3B">
    <w:name w:val="E451607D19124578978A78BB96996C3B"/>
    <w:rPr>
      <w:rFonts w:cs="Mangal"/>
    </w:rPr>
  </w:style>
  <w:style w:type="paragraph" w:customStyle="1" w:styleId="90F7E91CC79947C584B5CC40EC4147E9">
    <w:name w:val="90F7E91CC79947C584B5CC40EC4147E9"/>
    <w:rPr>
      <w:rFonts w:cs="Mangal"/>
    </w:rPr>
  </w:style>
  <w:style w:type="paragraph" w:customStyle="1" w:styleId="04B1338F207E426B8F587C3B5659B9CC">
    <w:name w:val="04B1338F207E426B8F587C3B5659B9CC"/>
    <w:rPr>
      <w:rFonts w:cs="Mangal"/>
    </w:rPr>
  </w:style>
  <w:style w:type="paragraph" w:customStyle="1" w:styleId="11DEBD5C322A4F28BDF9E5E7673B4F39">
    <w:name w:val="11DEBD5C322A4F28BDF9E5E7673B4F39"/>
    <w:rPr>
      <w:rFonts w:cs="Mangal"/>
    </w:rPr>
  </w:style>
  <w:style w:type="paragraph" w:customStyle="1" w:styleId="6B5884A7F1ED4069BEA3B89454358F7D">
    <w:name w:val="6B5884A7F1ED4069BEA3B89454358F7D"/>
    <w:rPr>
      <w:rFonts w:cs="Mangal"/>
    </w:rPr>
  </w:style>
  <w:style w:type="paragraph" w:customStyle="1" w:styleId="FB60BF30730F47958E240E57BC4AC6E9">
    <w:name w:val="FB60BF30730F47958E240E57BC4AC6E9"/>
    <w:rPr>
      <w:rFonts w:cs="Mangal"/>
    </w:rPr>
  </w:style>
  <w:style w:type="paragraph" w:customStyle="1" w:styleId="1F3677E124824B73AF96B25888B4CF36">
    <w:name w:val="1F3677E124824B73AF96B25888B4CF36"/>
    <w:rPr>
      <w:rFonts w:cs="Mangal"/>
    </w:rPr>
  </w:style>
  <w:style w:type="paragraph" w:customStyle="1" w:styleId="785EA8ED92E444F0A4BEEA9AAC42BF78">
    <w:name w:val="785EA8ED92E444F0A4BEEA9AAC42BF78"/>
    <w:rPr>
      <w:rFonts w:cs="Mangal"/>
    </w:rPr>
  </w:style>
  <w:style w:type="paragraph" w:customStyle="1" w:styleId="604ED66DD54446E8AFDEB8A83EDD838C">
    <w:name w:val="604ED66DD54446E8AFDEB8A83EDD838C"/>
    <w:rPr>
      <w:rFonts w:cs="Mangal"/>
    </w:rPr>
  </w:style>
  <w:style w:type="paragraph" w:customStyle="1" w:styleId="8092125BC50E4477977953A553A404AF">
    <w:name w:val="8092125BC50E4477977953A553A404AF"/>
    <w:rPr>
      <w:rFonts w:cs="Mangal"/>
    </w:rPr>
  </w:style>
  <w:style w:type="paragraph" w:customStyle="1" w:styleId="28FFFF0753A6471F93EA7C48BAE5B840">
    <w:name w:val="28FFFF0753A6471F93EA7C48BAE5B840"/>
    <w:rPr>
      <w:rFonts w:cs="Mangal"/>
    </w:rPr>
  </w:style>
  <w:style w:type="paragraph" w:customStyle="1" w:styleId="3BBE91C19E3B417BAEC32CB768410950">
    <w:name w:val="3BBE91C19E3B417BAEC32CB768410950"/>
    <w:rPr>
      <w:rFonts w:cs="Mangal"/>
    </w:rPr>
  </w:style>
  <w:style w:type="paragraph" w:customStyle="1" w:styleId="FC0BC4172F204DEA8421739041956937">
    <w:name w:val="FC0BC4172F204DEA8421739041956937"/>
    <w:rPr>
      <w:rFonts w:cs="Mangal"/>
    </w:rPr>
  </w:style>
  <w:style w:type="paragraph" w:customStyle="1" w:styleId="A6B6E3E676DF45738D016E620A4560E6">
    <w:name w:val="A6B6E3E676DF45738D016E620A4560E6"/>
    <w:rPr>
      <w:rFonts w:cs="Mangal"/>
    </w:rPr>
  </w:style>
  <w:style w:type="paragraph" w:customStyle="1" w:styleId="89426E463A2848669F3B46B8D2339F16">
    <w:name w:val="89426E463A2848669F3B46B8D2339F16"/>
    <w:rPr>
      <w:rFonts w:cs="Mangal"/>
    </w:rPr>
  </w:style>
  <w:style w:type="paragraph" w:customStyle="1" w:styleId="78E85D1A915341609C52AA8A7DC95516">
    <w:name w:val="78E85D1A915341609C52AA8A7DC95516"/>
    <w:rPr>
      <w:rFonts w:cs="Mangal"/>
    </w:rPr>
  </w:style>
  <w:style w:type="paragraph" w:customStyle="1" w:styleId="CCC16B08481E4F7AB41D0CF848DE8F65">
    <w:name w:val="CCC16B08481E4F7AB41D0CF848DE8F65"/>
    <w:rPr>
      <w:rFonts w:cs="Mangal"/>
    </w:rPr>
  </w:style>
  <w:style w:type="paragraph" w:customStyle="1" w:styleId="6B4419254BB94874A5824EF0F59119C2">
    <w:name w:val="6B4419254BB94874A5824EF0F59119C2"/>
    <w:rPr>
      <w:rFonts w:cs="Mangal"/>
    </w:rPr>
  </w:style>
  <w:style w:type="paragraph" w:customStyle="1" w:styleId="83DC4E5D28D340C0AC71FD2B351B6515">
    <w:name w:val="83DC4E5D28D340C0AC71FD2B351B6515"/>
    <w:rPr>
      <w:rFonts w:cs="Mangal"/>
    </w:rPr>
  </w:style>
  <w:style w:type="paragraph" w:customStyle="1" w:styleId="050C8821E23D4B04A78001CE04B578A5">
    <w:name w:val="050C8821E23D4B04A78001CE04B578A5"/>
    <w:rPr>
      <w:rFonts w:cs="Mangal"/>
    </w:rPr>
  </w:style>
  <w:style w:type="paragraph" w:customStyle="1" w:styleId="9B8E2612339D41BF90A721BAF3FC910D">
    <w:name w:val="9B8E2612339D41BF90A721BAF3FC910D"/>
    <w:rPr>
      <w:rFonts w:cs="Mangal"/>
    </w:rPr>
  </w:style>
  <w:style w:type="paragraph" w:customStyle="1" w:styleId="B7EFB0826C6B4A0D95C91D208FF87DD3">
    <w:name w:val="B7EFB0826C6B4A0D95C91D208FF87DD3"/>
    <w:rPr>
      <w:rFonts w:cs="Mangal"/>
    </w:rPr>
  </w:style>
  <w:style w:type="paragraph" w:customStyle="1" w:styleId="0E1AB238F1D24B90B516A0B53A19B00B">
    <w:name w:val="0E1AB238F1D24B90B516A0B53A19B00B"/>
    <w:rPr>
      <w:rFonts w:cs="Mangal"/>
    </w:rPr>
  </w:style>
  <w:style w:type="paragraph" w:customStyle="1" w:styleId="0E1D18A2C22B4E33A5B52B10A014720B">
    <w:name w:val="0E1D18A2C22B4E33A5B52B10A014720B"/>
    <w:rPr>
      <w:rFonts w:cs="Mangal"/>
    </w:rPr>
  </w:style>
  <w:style w:type="paragraph" w:customStyle="1" w:styleId="CF09E521DFA2475BB26F905B2CAD02E3">
    <w:name w:val="CF09E521DFA2475BB26F905B2CAD02E3"/>
    <w:rPr>
      <w:rFonts w:cs="Mangal"/>
    </w:rPr>
  </w:style>
  <w:style w:type="paragraph" w:customStyle="1" w:styleId="8402175E8321445EAE40A7E723E577BC">
    <w:name w:val="8402175E8321445EAE40A7E723E577BC"/>
    <w:rPr>
      <w:rFonts w:cs="Mangal"/>
    </w:rPr>
  </w:style>
  <w:style w:type="paragraph" w:customStyle="1" w:styleId="9073B3CF6DAC4DF68FEEA0E3A9A99CAE">
    <w:name w:val="9073B3CF6DAC4DF68FEEA0E3A9A99CAE"/>
    <w:rPr>
      <w:rFonts w:cs="Mangal"/>
    </w:rPr>
  </w:style>
  <w:style w:type="paragraph" w:customStyle="1" w:styleId="4C8180C5230D4E348298340286852396">
    <w:name w:val="4C8180C5230D4E348298340286852396"/>
    <w:rPr>
      <w:rFonts w:cs="Mangal"/>
    </w:rPr>
  </w:style>
  <w:style w:type="paragraph" w:customStyle="1" w:styleId="22274C62E85A4294B2B8A7EC60F01EE0">
    <w:name w:val="22274C62E85A4294B2B8A7EC60F01EE0"/>
    <w:rPr>
      <w:rFonts w:cs="Mangal"/>
    </w:rPr>
  </w:style>
  <w:style w:type="paragraph" w:customStyle="1" w:styleId="8AEC9A6591BD47B9B7968E05FBBFC468">
    <w:name w:val="8AEC9A6591BD47B9B7968E05FBBFC468"/>
    <w:rPr>
      <w:rFonts w:cs="Mangal"/>
    </w:rPr>
  </w:style>
  <w:style w:type="paragraph" w:customStyle="1" w:styleId="BC0436AF3A7B4AB986DC9F0CF865F9F3">
    <w:name w:val="BC0436AF3A7B4AB986DC9F0CF865F9F3"/>
    <w:rPr>
      <w:rFonts w:cs="Mangal"/>
    </w:rPr>
  </w:style>
  <w:style w:type="paragraph" w:customStyle="1" w:styleId="CA1E18FB416B45DCA2692E0A07B7EEC5">
    <w:name w:val="CA1E18FB416B45DCA2692E0A07B7EEC5"/>
    <w:rPr>
      <w:rFonts w:cs="Mangal"/>
    </w:rPr>
  </w:style>
  <w:style w:type="paragraph" w:customStyle="1" w:styleId="9E96753704F1498292F7C6AC71957005">
    <w:name w:val="9E96753704F1498292F7C6AC71957005"/>
    <w:rPr>
      <w:rFonts w:cs="Mangal"/>
    </w:rPr>
  </w:style>
  <w:style w:type="paragraph" w:customStyle="1" w:styleId="D33672B3B03B4E03982A289E0DCEAA86">
    <w:name w:val="D33672B3B03B4E03982A289E0DCEAA86"/>
    <w:rPr>
      <w:rFonts w:cs="Mangal"/>
    </w:rPr>
  </w:style>
  <w:style w:type="paragraph" w:customStyle="1" w:styleId="1508013A72174AC684FD941EBCFE999A">
    <w:name w:val="1508013A72174AC684FD941EBCFE999A"/>
    <w:rPr>
      <w:rFonts w:cs="Mangal"/>
    </w:rPr>
  </w:style>
  <w:style w:type="paragraph" w:customStyle="1" w:styleId="CFDD3B57832B4C0F97CCAD7D67DC9A9D">
    <w:name w:val="CFDD3B57832B4C0F97CCAD7D67DC9A9D"/>
    <w:rPr>
      <w:rFonts w:cs="Mangal"/>
    </w:rPr>
  </w:style>
  <w:style w:type="paragraph" w:customStyle="1" w:styleId="63CBACB992BF4048BAE6765AFC9BDCE5">
    <w:name w:val="63CBACB992BF4048BAE6765AFC9BDCE5"/>
    <w:rPr>
      <w:rFonts w:cs="Mangal"/>
    </w:rPr>
  </w:style>
  <w:style w:type="paragraph" w:customStyle="1" w:styleId="75CB451150724E19B160CF35CDE08F0E">
    <w:name w:val="75CB451150724E19B160CF35CDE08F0E"/>
    <w:rPr>
      <w:rFonts w:cs="Mangal"/>
    </w:rPr>
  </w:style>
  <w:style w:type="paragraph" w:customStyle="1" w:styleId="1D401020E73A4FC4B98F0097A997ADA5">
    <w:name w:val="1D401020E73A4FC4B98F0097A997ADA5"/>
    <w:rPr>
      <w:rFonts w:cs="Mangal"/>
    </w:rPr>
  </w:style>
  <w:style w:type="paragraph" w:customStyle="1" w:styleId="9E818EB00FD54E71BB65A605E5118F7E">
    <w:name w:val="9E818EB00FD54E71BB65A605E5118F7E"/>
    <w:rPr>
      <w:rFonts w:cs="Mangal"/>
    </w:rPr>
  </w:style>
  <w:style w:type="paragraph" w:customStyle="1" w:styleId="0CE62CBA5FE345DF9D1E7C77CBFABFD2">
    <w:name w:val="0CE62CBA5FE345DF9D1E7C77CBFABFD2"/>
    <w:rPr>
      <w:rFonts w:cs="Mangal"/>
    </w:rPr>
  </w:style>
  <w:style w:type="paragraph" w:customStyle="1" w:styleId="B1F3830067B541B9B8E59CD5426C6E34">
    <w:name w:val="B1F3830067B541B9B8E59CD5426C6E34"/>
    <w:rPr>
      <w:rFonts w:cs="Mangal"/>
    </w:rPr>
  </w:style>
  <w:style w:type="paragraph" w:customStyle="1" w:styleId="8435BF5F5E894D5D886FF46682BD1419">
    <w:name w:val="8435BF5F5E894D5D886FF46682BD1419"/>
    <w:rPr>
      <w:rFonts w:cs="Mangal"/>
    </w:rPr>
  </w:style>
  <w:style w:type="paragraph" w:customStyle="1" w:styleId="29D67C21444046C8906EC95A9BF67AF5">
    <w:name w:val="29D67C21444046C8906EC95A9BF67AF5"/>
    <w:rPr>
      <w:rFonts w:cs="Mangal"/>
    </w:rPr>
  </w:style>
  <w:style w:type="paragraph" w:customStyle="1" w:styleId="9D0438FB6B8A403CA5447150BD30E532">
    <w:name w:val="9D0438FB6B8A403CA5447150BD30E532"/>
    <w:rPr>
      <w:rFonts w:cs="Mangal"/>
    </w:rPr>
  </w:style>
  <w:style w:type="paragraph" w:customStyle="1" w:styleId="E22448E2B30144C583F39CBB12723E39">
    <w:name w:val="E22448E2B30144C583F39CBB12723E39"/>
    <w:rPr>
      <w:rFonts w:cs="Mangal"/>
    </w:rPr>
  </w:style>
  <w:style w:type="paragraph" w:customStyle="1" w:styleId="D1F43A92A0214A5E87923833892AD6B6">
    <w:name w:val="D1F43A92A0214A5E87923833892AD6B6"/>
    <w:rPr>
      <w:rFonts w:cs="Mangal"/>
    </w:rPr>
  </w:style>
  <w:style w:type="paragraph" w:customStyle="1" w:styleId="B90D23CAA7874257BB89B85FAC48827A">
    <w:name w:val="B90D23CAA7874257BB89B85FAC48827A"/>
    <w:rPr>
      <w:rFonts w:cs="Mangal"/>
    </w:rPr>
  </w:style>
  <w:style w:type="paragraph" w:customStyle="1" w:styleId="ABA77815894349AE9C225B3876C042F2">
    <w:name w:val="ABA77815894349AE9C225B3876C042F2"/>
    <w:rPr>
      <w:rFonts w:cs="Mangal"/>
    </w:rPr>
  </w:style>
  <w:style w:type="paragraph" w:customStyle="1" w:styleId="ADD27BD8EDF84C1C94DE6560A951242C">
    <w:name w:val="ADD27BD8EDF84C1C94DE6560A951242C"/>
    <w:rPr>
      <w:rFonts w:cs="Mangal"/>
    </w:rPr>
  </w:style>
  <w:style w:type="paragraph" w:customStyle="1" w:styleId="3975E917F8794FA7BEBAC580CB24A6BD">
    <w:name w:val="3975E917F8794FA7BEBAC580CB24A6BD"/>
    <w:rPr>
      <w:rFonts w:cs="Mangal"/>
    </w:rPr>
  </w:style>
  <w:style w:type="paragraph" w:customStyle="1" w:styleId="842C1C1D3B674DE5A7EEE206762926C6">
    <w:name w:val="842C1C1D3B674DE5A7EEE206762926C6"/>
    <w:rPr>
      <w:rFonts w:cs="Mangal"/>
    </w:rPr>
  </w:style>
  <w:style w:type="paragraph" w:customStyle="1" w:styleId="4490F44BD8E74C5F9D2A61D521F1A9C0">
    <w:name w:val="4490F44BD8E74C5F9D2A61D521F1A9C0"/>
    <w:rPr>
      <w:rFonts w:cs="Mangal"/>
    </w:rPr>
  </w:style>
  <w:style w:type="paragraph" w:customStyle="1" w:styleId="3680437EB9DF44209386FF5757484B41">
    <w:name w:val="3680437EB9DF44209386FF5757484B41"/>
    <w:rPr>
      <w:rFonts w:cs="Mangal"/>
    </w:rPr>
  </w:style>
  <w:style w:type="paragraph" w:customStyle="1" w:styleId="D660C9AC3D094D51AE652E728E6ED743">
    <w:name w:val="D660C9AC3D094D51AE652E728E6ED743"/>
    <w:rPr>
      <w:rFonts w:cs="Mangal"/>
    </w:rPr>
  </w:style>
  <w:style w:type="paragraph" w:customStyle="1" w:styleId="F3E6139CA8AF451DA9E84311BA05B39D">
    <w:name w:val="F3E6139CA8AF451DA9E84311BA05B39D"/>
    <w:rPr>
      <w:rFonts w:cs="Mangal"/>
    </w:rPr>
  </w:style>
  <w:style w:type="paragraph" w:customStyle="1" w:styleId="EA7C7BCDEDE34A89A05A3A48421FD357">
    <w:name w:val="EA7C7BCDEDE34A89A05A3A48421FD357"/>
    <w:rPr>
      <w:rFonts w:cs="Mangal"/>
    </w:rPr>
  </w:style>
  <w:style w:type="paragraph" w:customStyle="1" w:styleId="8217A4C9A652402A8303E2926074F375">
    <w:name w:val="8217A4C9A652402A8303E2926074F375"/>
    <w:rPr>
      <w:rFonts w:cs="Mangal"/>
    </w:rPr>
  </w:style>
  <w:style w:type="paragraph" w:customStyle="1" w:styleId="91308705E9B445A9BA212B0809744D05">
    <w:name w:val="91308705E9B445A9BA212B0809744D05"/>
    <w:rPr>
      <w:rFonts w:cs="Mangal"/>
    </w:rPr>
  </w:style>
  <w:style w:type="paragraph" w:customStyle="1" w:styleId="F59A4F98EE0245DC9B6BDDA357AEFB9A">
    <w:name w:val="F59A4F98EE0245DC9B6BDDA357AEFB9A"/>
    <w:rPr>
      <w:rFonts w:cs="Mangal"/>
    </w:rPr>
  </w:style>
  <w:style w:type="paragraph" w:customStyle="1" w:styleId="0E9DCBEE0BAE4BDCAA6B5C4F0EFB0A7D">
    <w:name w:val="0E9DCBEE0BAE4BDCAA6B5C4F0EFB0A7D"/>
    <w:rPr>
      <w:rFonts w:cs="Mangal"/>
    </w:rPr>
  </w:style>
  <w:style w:type="paragraph" w:customStyle="1" w:styleId="D16B7060CA304F8AAC0BFD1FC4601325">
    <w:name w:val="D16B7060CA304F8AAC0BFD1FC4601325"/>
    <w:rPr>
      <w:rFonts w:cs="Mangal"/>
    </w:rPr>
  </w:style>
  <w:style w:type="paragraph" w:customStyle="1" w:styleId="EA806F2AA440437F9571CEDE19B426EE">
    <w:name w:val="EA806F2AA440437F9571CEDE19B426EE"/>
    <w:rPr>
      <w:rFonts w:cs="Mangal"/>
    </w:rPr>
  </w:style>
  <w:style w:type="paragraph" w:customStyle="1" w:styleId="6AE3B3840C72494396BBFD69D4DB0975">
    <w:name w:val="6AE3B3840C72494396BBFD69D4DB0975"/>
    <w:rPr>
      <w:rFonts w:cs="Mangal"/>
    </w:rPr>
  </w:style>
  <w:style w:type="paragraph" w:customStyle="1" w:styleId="FF91A538CB9842B0A3DF7542C0DA67CE">
    <w:name w:val="FF91A538CB9842B0A3DF7542C0DA67CE"/>
    <w:rPr>
      <w:rFonts w:cs="Mangal"/>
    </w:rPr>
  </w:style>
  <w:style w:type="paragraph" w:customStyle="1" w:styleId="A924099AAAD3446FBD4FA7D8A24B9CF2">
    <w:name w:val="A924099AAAD3446FBD4FA7D8A24B9CF2"/>
    <w:rPr>
      <w:rFonts w:cs="Mangal"/>
    </w:rPr>
  </w:style>
  <w:style w:type="paragraph" w:customStyle="1" w:styleId="34660610EA0A4A7B8FFF44E9E1EA7498">
    <w:name w:val="34660610EA0A4A7B8FFF44E9E1EA7498"/>
    <w:rPr>
      <w:rFonts w:cs="Mangal"/>
    </w:rPr>
  </w:style>
  <w:style w:type="paragraph" w:customStyle="1" w:styleId="BD766F85422841919DBE73CEF637CDFA">
    <w:name w:val="BD766F85422841919DBE73CEF637CDFA"/>
    <w:rsid w:val="00A30056"/>
    <w:rPr>
      <w:szCs w:val="22"/>
      <w:lang w:eastAsia="en-PH" w:bidi="ar-SA"/>
    </w:rPr>
  </w:style>
  <w:style w:type="paragraph" w:customStyle="1" w:styleId="BB940CC7B5C34D95965549163DA1A1BC">
    <w:name w:val="BB940CC7B5C34D95965549163DA1A1BC"/>
    <w:rsid w:val="00A30056"/>
    <w:rPr>
      <w:szCs w:val="22"/>
      <w:lang w:eastAsia="en-PH" w:bidi="ar-SA"/>
    </w:rPr>
  </w:style>
  <w:style w:type="paragraph" w:customStyle="1" w:styleId="BC53B857B7E04384A7ACA62674A2C325">
    <w:name w:val="BC53B857B7E04384A7ACA62674A2C325"/>
    <w:rsid w:val="00A30056"/>
    <w:rPr>
      <w:szCs w:val="22"/>
      <w:lang w:eastAsia="en-PH" w:bidi="ar-SA"/>
    </w:rPr>
  </w:style>
  <w:style w:type="paragraph" w:customStyle="1" w:styleId="BFDC0E5737244DB1873BEB79B27EBA9D">
    <w:name w:val="BFDC0E5737244DB1873BEB79B27EBA9D"/>
    <w:rsid w:val="00A30056"/>
    <w:rPr>
      <w:szCs w:val="22"/>
      <w:lang w:eastAsia="en-PH" w:bidi="ar-SA"/>
    </w:rPr>
  </w:style>
  <w:style w:type="paragraph" w:customStyle="1" w:styleId="F7082B71F33044FEB3398AFE75C97CA5">
    <w:name w:val="F7082B71F33044FEB3398AFE75C97CA5"/>
    <w:rsid w:val="00A30056"/>
    <w:rPr>
      <w:szCs w:val="22"/>
      <w:lang w:eastAsia="en-PH" w:bidi="ar-SA"/>
    </w:rPr>
  </w:style>
  <w:style w:type="paragraph" w:customStyle="1" w:styleId="493D6E2EDD34420EA61C830D7E67F585">
    <w:name w:val="493D6E2EDD34420EA61C830D7E67F585"/>
    <w:rsid w:val="00A30056"/>
    <w:rPr>
      <w:szCs w:val="22"/>
      <w:lang w:eastAsia="en-PH" w:bidi="ar-SA"/>
    </w:rPr>
  </w:style>
  <w:style w:type="paragraph" w:customStyle="1" w:styleId="D6F77BCF5DE84CF2B9FA492F5054B693">
    <w:name w:val="D6F77BCF5DE84CF2B9FA492F5054B693"/>
    <w:rsid w:val="00A30056"/>
    <w:rPr>
      <w:szCs w:val="22"/>
      <w:lang w:eastAsia="en-PH" w:bidi="ar-SA"/>
    </w:rPr>
  </w:style>
  <w:style w:type="paragraph" w:customStyle="1" w:styleId="AE5C1ECF70EE490396563D01677143D5">
    <w:name w:val="AE5C1ECF70EE490396563D01677143D5"/>
    <w:rsid w:val="00A30056"/>
    <w:rPr>
      <w:szCs w:val="22"/>
      <w:lang w:eastAsia="en-PH" w:bidi="ar-SA"/>
    </w:rPr>
  </w:style>
  <w:style w:type="paragraph" w:customStyle="1" w:styleId="966367B9205C4D0ABAEC030C5A680F89">
    <w:name w:val="966367B9205C4D0ABAEC030C5A680F89"/>
    <w:rsid w:val="00A30056"/>
    <w:rPr>
      <w:szCs w:val="22"/>
      <w:lang w:eastAsia="en-PH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E085B-758C-4C93-A56D-129CB916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374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daphne puche bonagua</dc:creator>
  <cp:keywords/>
  <cp:lastModifiedBy>Frenz</cp:lastModifiedBy>
  <cp:revision>22</cp:revision>
  <cp:lastPrinted>2006-08-01T17:47:00Z</cp:lastPrinted>
  <dcterms:created xsi:type="dcterms:W3CDTF">2017-08-28T05:31:00Z</dcterms:created>
  <dcterms:modified xsi:type="dcterms:W3CDTF">2019-03-10T13:28:00Z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