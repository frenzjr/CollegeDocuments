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hAnsiTheme="minorHAnsi" w:cstheme="minorHAnsi"/>
          <w:sz w:val="32"/>
          <w:szCs w:val="32"/>
        </w:rPr>
        <w:alias w:val="Author"/>
        <w:id w:val="4805016"/>
        <w:placeholder>
          <w:docPart w:val="0054F3C66D644BECB9C4630F3DCA5DB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14:paraId="7BA7F3F4" w14:textId="77777777" w:rsidR="002E63DA" w:rsidRPr="004442ED" w:rsidRDefault="002E63DA" w:rsidP="009705AC">
          <w:pPr>
            <w:pStyle w:val="YourName"/>
            <w:ind w:left="284"/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Fonts w:asciiTheme="minorHAnsi" w:hAnsiTheme="minorHAnsi" w:cstheme="minorHAnsi"/>
              <w:sz w:val="32"/>
              <w:szCs w:val="32"/>
            </w:rPr>
            <w:t>KRISTEL JADE ENOC LAZONA</w:t>
          </w:r>
        </w:p>
      </w:sdtContent>
    </w:sdt>
    <w:p w14:paraId="7546DEBC" w14:textId="77777777" w:rsidR="002E63DA" w:rsidRDefault="002E63DA" w:rsidP="002E63DA">
      <w:pPr>
        <w:pStyle w:val="ContactInformation"/>
        <w:spacing w:after="0"/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03703F07" wp14:editId="042E8F3E">
            <wp:simplePos x="0" y="0"/>
            <wp:positionH relativeFrom="column">
              <wp:posOffset>4295775</wp:posOffset>
            </wp:positionH>
            <wp:positionV relativeFrom="paragraph">
              <wp:posOffset>-1222375</wp:posOffset>
            </wp:positionV>
            <wp:extent cx="1876425" cy="2171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7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76B5B" w14:textId="7A9AA917" w:rsidR="002E63DA" w:rsidRPr="004442ED" w:rsidRDefault="002E63DA" w:rsidP="004C58FB">
      <w:pPr>
        <w:pStyle w:val="ContactInformation"/>
        <w:spacing w:after="0"/>
        <w:rPr>
          <w:sz w:val="20"/>
        </w:rPr>
      </w:pPr>
      <w:r w:rsidRPr="004442ED">
        <w:rPr>
          <w:sz w:val="20"/>
        </w:rPr>
        <w:t xml:space="preserve">Permanent: </w:t>
      </w:r>
      <w:r>
        <w:rPr>
          <w:sz w:val="20"/>
        </w:rPr>
        <w:t xml:space="preserve">262 </w:t>
      </w:r>
      <w:proofErr w:type="spellStart"/>
      <w:r>
        <w:rPr>
          <w:sz w:val="20"/>
        </w:rPr>
        <w:t>Hinahon</w:t>
      </w:r>
      <w:proofErr w:type="spellEnd"/>
      <w:r>
        <w:rPr>
          <w:sz w:val="20"/>
        </w:rPr>
        <w:t xml:space="preserve"> St. </w:t>
      </w:r>
      <w:proofErr w:type="spellStart"/>
      <w:r>
        <w:rPr>
          <w:sz w:val="20"/>
        </w:rPr>
        <w:t>Tondo</w:t>
      </w:r>
      <w:proofErr w:type="spellEnd"/>
      <w:r>
        <w:rPr>
          <w:sz w:val="20"/>
        </w:rPr>
        <w:t>, Manila</w:t>
      </w:r>
    </w:p>
    <w:p w14:paraId="1DEE4F3D" w14:textId="1A55C7D3" w:rsidR="002E63DA" w:rsidRDefault="002E63DA" w:rsidP="002E63DA">
      <w:pPr>
        <w:pStyle w:val="ContactInformation"/>
        <w:spacing w:after="0"/>
        <w:rPr>
          <w:rStyle w:val="Hyperlink"/>
          <w:sz w:val="20"/>
        </w:rPr>
      </w:pPr>
      <w:r w:rsidRPr="004442ED">
        <w:rPr>
          <w:sz w:val="20"/>
        </w:rPr>
        <w:t xml:space="preserve">Email Address: </w:t>
      </w:r>
      <w:hyperlink r:id="rId10" w:history="1">
        <w:r w:rsidRPr="004C58FB">
          <w:rPr>
            <w:rStyle w:val="Hyperlink"/>
            <w:color w:val="auto"/>
            <w:sz w:val="20"/>
            <w:u w:val="none"/>
          </w:rPr>
          <w:t>lazonatelly2016@gmail.com</w:t>
        </w:r>
      </w:hyperlink>
    </w:p>
    <w:p w14:paraId="67DFB5DA" w14:textId="77777777" w:rsidR="004C58FB" w:rsidRDefault="004C58FB" w:rsidP="002E63DA">
      <w:pPr>
        <w:pStyle w:val="ContactInformation"/>
        <w:spacing w:after="0"/>
        <w:rPr>
          <w:sz w:val="20"/>
        </w:rPr>
      </w:pPr>
    </w:p>
    <w:p w14:paraId="5A628E15" w14:textId="77777777" w:rsidR="002E63DA" w:rsidRDefault="002E63DA" w:rsidP="002E63DA">
      <w:pPr>
        <w:pStyle w:val="ContactInformation"/>
        <w:spacing w:after="0"/>
        <w:rPr>
          <w:sz w:val="20"/>
        </w:rPr>
      </w:pPr>
    </w:p>
    <w:p w14:paraId="11F19AF1" w14:textId="77777777" w:rsidR="002E63DA" w:rsidRDefault="002E63DA" w:rsidP="002E63DA">
      <w:pPr>
        <w:pStyle w:val="ContactInformation"/>
        <w:spacing w:after="0"/>
        <w:rPr>
          <w:sz w:val="20"/>
        </w:rPr>
      </w:pPr>
    </w:p>
    <w:p w14:paraId="7CD1C4D2" w14:textId="77777777" w:rsidR="002E63DA" w:rsidRPr="004442ED" w:rsidRDefault="002E63DA" w:rsidP="002E63DA">
      <w:pPr>
        <w:pStyle w:val="ContactInformation"/>
        <w:pBdr>
          <w:top w:val="single" w:sz="4" w:space="0" w:color="auto"/>
        </w:pBdr>
        <w:spacing w:after="0"/>
        <w:rPr>
          <w:sz w:val="20"/>
        </w:rPr>
      </w:pPr>
    </w:p>
    <w:p w14:paraId="1678B21D" w14:textId="77777777" w:rsidR="002E63DA" w:rsidRPr="004442ED" w:rsidRDefault="002E63DA" w:rsidP="002E63DA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EDUCATION</w:t>
      </w:r>
    </w:p>
    <w:p w14:paraId="2F55C5E6" w14:textId="77777777" w:rsidR="002E63DA" w:rsidRPr="004442ED" w:rsidRDefault="002E63DA" w:rsidP="002E63DA">
      <w:pPr>
        <w:pStyle w:val="Location"/>
        <w:numPr>
          <w:ilvl w:val="0"/>
          <w:numId w:val="7"/>
        </w:numPr>
        <w:rPr>
          <w:b/>
          <w:sz w:val="24"/>
        </w:rPr>
      </w:pPr>
      <w:r w:rsidRPr="004442ED">
        <w:rPr>
          <w:b/>
          <w:sz w:val="24"/>
        </w:rPr>
        <w:t xml:space="preserve">Tertiary Level </w:t>
      </w:r>
      <w:r w:rsidRPr="004442ED">
        <w:rPr>
          <w:sz w:val="24"/>
        </w:rPr>
        <w:t xml:space="preserve">                                                                                                                                                                    BS Information Technology                                                                                                                                                                                 University of the East Manila</w:t>
      </w:r>
      <w:r w:rsidRPr="004442ED">
        <w:rPr>
          <w:sz w:val="24"/>
        </w:rPr>
        <w:tab/>
        <w:t xml:space="preserve">                                                                                                                                                                                    2015-2017</w:t>
      </w:r>
    </w:p>
    <w:p w14:paraId="0895C759" w14:textId="77777777" w:rsidR="002E63DA" w:rsidRPr="00667F8F" w:rsidRDefault="002E63DA" w:rsidP="002E63DA">
      <w:pPr>
        <w:pStyle w:val="Location"/>
        <w:numPr>
          <w:ilvl w:val="0"/>
          <w:numId w:val="7"/>
        </w:numPr>
        <w:rPr>
          <w:b/>
          <w:sz w:val="24"/>
        </w:rPr>
      </w:pPr>
      <w:r w:rsidRPr="004442ED">
        <w:rPr>
          <w:b/>
          <w:sz w:val="24"/>
        </w:rPr>
        <w:t>Secondary Level</w:t>
      </w:r>
      <w:r w:rsidRPr="004442ED">
        <w:rPr>
          <w:sz w:val="24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sz w:val="24"/>
        </w:rPr>
        <w:t>Rajah Soliman Science and Technology High School</w:t>
      </w:r>
    </w:p>
    <w:p w14:paraId="750D5D0C" w14:textId="77777777" w:rsidR="002E63DA" w:rsidRPr="00667F8F" w:rsidRDefault="002E63DA" w:rsidP="002E63DA">
      <w:pPr>
        <w:pStyle w:val="Location"/>
        <w:ind w:left="6480"/>
        <w:rPr>
          <w:sz w:val="24"/>
        </w:rPr>
      </w:pPr>
      <w:proofErr w:type="spellStart"/>
      <w:proofErr w:type="gramStart"/>
      <w:r w:rsidRPr="00667F8F">
        <w:rPr>
          <w:sz w:val="24"/>
        </w:rPr>
        <w:t>Binondo,Manila</w:t>
      </w:r>
      <w:proofErr w:type="spellEnd"/>
      <w:proofErr w:type="gramEnd"/>
    </w:p>
    <w:p w14:paraId="1CB78CA6" w14:textId="77777777" w:rsidR="002E63DA" w:rsidRPr="00667F8F" w:rsidRDefault="002E63DA" w:rsidP="002E63DA">
      <w:pPr>
        <w:pStyle w:val="Location"/>
        <w:rPr>
          <w:b/>
          <w:sz w:val="24"/>
        </w:rPr>
      </w:pPr>
      <w:r w:rsidRPr="004442ED">
        <w:rPr>
          <w:sz w:val="24"/>
        </w:rPr>
        <w:t xml:space="preserve">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2011-2015</w:t>
      </w:r>
    </w:p>
    <w:p w14:paraId="489B7660" w14:textId="77777777" w:rsidR="002E63DA" w:rsidRPr="004442ED" w:rsidRDefault="002E63DA" w:rsidP="002E63DA">
      <w:pPr>
        <w:pStyle w:val="Location"/>
        <w:numPr>
          <w:ilvl w:val="0"/>
          <w:numId w:val="7"/>
        </w:numPr>
        <w:rPr>
          <w:b/>
          <w:sz w:val="24"/>
        </w:rPr>
      </w:pPr>
      <w:r w:rsidRPr="004442ED">
        <w:rPr>
          <w:b/>
          <w:sz w:val="24"/>
        </w:rPr>
        <w:t>Primary  Level</w:t>
      </w:r>
    </w:p>
    <w:p w14:paraId="0F1911F3" w14:textId="77777777" w:rsidR="002E63DA" w:rsidRPr="004442ED" w:rsidRDefault="002E63DA" w:rsidP="002E63DA">
      <w:pPr>
        <w:pStyle w:val="Location"/>
        <w:ind w:left="6480"/>
        <w:rPr>
          <w:sz w:val="24"/>
        </w:rPr>
      </w:pPr>
      <w:proofErr w:type="spellStart"/>
      <w:r>
        <w:rPr>
          <w:sz w:val="24"/>
        </w:rPr>
        <w:t>Rosauro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Almario</w:t>
      </w:r>
      <w:proofErr w:type="spellEnd"/>
      <w:r>
        <w:rPr>
          <w:sz w:val="24"/>
        </w:rPr>
        <w:t xml:space="preserve"> Elementary School</w:t>
      </w:r>
    </w:p>
    <w:p w14:paraId="4FD25F48" w14:textId="77777777" w:rsidR="002E63DA" w:rsidRPr="004442ED" w:rsidRDefault="002E63DA" w:rsidP="002E63DA">
      <w:pPr>
        <w:pStyle w:val="Location"/>
        <w:ind w:left="6480"/>
        <w:rPr>
          <w:sz w:val="24"/>
        </w:rPr>
      </w:pPr>
      <w:proofErr w:type="spellStart"/>
      <w:r>
        <w:rPr>
          <w:sz w:val="24"/>
        </w:rPr>
        <w:t>Kagitingan</w:t>
      </w:r>
      <w:proofErr w:type="spellEnd"/>
      <w:r>
        <w:rPr>
          <w:sz w:val="24"/>
        </w:rPr>
        <w:t xml:space="preserve"> St. </w:t>
      </w:r>
      <w:proofErr w:type="spellStart"/>
      <w:r>
        <w:rPr>
          <w:sz w:val="24"/>
        </w:rPr>
        <w:t>Tondo</w:t>
      </w:r>
      <w:proofErr w:type="spellEnd"/>
      <w:r>
        <w:rPr>
          <w:sz w:val="24"/>
        </w:rPr>
        <w:t>, Manila</w:t>
      </w:r>
    </w:p>
    <w:p w14:paraId="549E3C59" w14:textId="77777777" w:rsidR="002E63DA" w:rsidRPr="004442ED" w:rsidRDefault="002E63DA" w:rsidP="002E63DA">
      <w:pPr>
        <w:pStyle w:val="Location"/>
        <w:ind w:left="6480"/>
        <w:rPr>
          <w:sz w:val="24"/>
        </w:rPr>
      </w:pPr>
      <w:r w:rsidRPr="004442ED">
        <w:rPr>
          <w:sz w:val="24"/>
        </w:rPr>
        <w:t>2005-2011</w:t>
      </w:r>
    </w:p>
    <w:p w14:paraId="557E1173" w14:textId="77777777" w:rsidR="002E63DA" w:rsidRPr="004442ED" w:rsidRDefault="002E63DA" w:rsidP="002E63DA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SEMINARS ATTENDED</w:t>
      </w:r>
    </w:p>
    <w:p w14:paraId="4FDD805E" w14:textId="11E4E254" w:rsidR="002E63DA" w:rsidRPr="009B4A28" w:rsidRDefault="002E63DA" w:rsidP="002E63DA">
      <w:pPr>
        <w:pStyle w:val="ListBullet"/>
        <w:tabs>
          <w:tab w:val="clear" w:pos="360"/>
          <w:tab w:val="num" w:pos="6120"/>
        </w:tabs>
        <w:ind w:left="6120"/>
        <w:rPr>
          <w:sz w:val="24"/>
        </w:rPr>
      </w:pPr>
      <w:r w:rsidRPr="004442ED">
        <w:rPr>
          <w:b/>
          <w:sz w:val="24"/>
        </w:rPr>
        <w:t>Tech Tutor</w:t>
      </w:r>
      <w:r>
        <w:rPr>
          <w:b/>
          <w:sz w:val="24"/>
        </w:rPr>
        <w:t>10</w:t>
      </w:r>
      <w:r w:rsidRPr="004442ED">
        <w:rPr>
          <w:sz w:val="24"/>
        </w:rPr>
        <w:t>, Megamall, Mandaluyong City</w:t>
      </w:r>
      <w:r w:rsidRPr="004442ED">
        <w:rPr>
          <w:sz w:val="24"/>
        </w:rPr>
        <w:tab/>
      </w:r>
      <w:r w:rsidRPr="004442ED">
        <w:rPr>
          <w:sz w:val="24"/>
        </w:rPr>
        <w:tab/>
      </w:r>
      <w:r w:rsidRPr="004442ED">
        <w:rPr>
          <w:sz w:val="24"/>
        </w:rPr>
        <w:tab/>
      </w:r>
    </w:p>
    <w:p w14:paraId="3293CF6A" w14:textId="77777777" w:rsidR="002E63DA" w:rsidRPr="004442ED" w:rsidRDefault="002E63DA" w:rsidP="002E63DA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t>SKILLS AND INTERESTS</w:t>
      </w:r>
    </w:p>
    <w:p w14:paraId="6B88F33E" w14:textId="77777777" w:rsidR="002E63DA" w:rsidRPr="004442ED" w:rsidRDefault="002E63DA" w:rsidP="002E63DA">
      <w:pPr>
        <w:pStyle w:val="Location"/>
        <w:ind w:left="5760"/>
        <w:rPr>
          <w:sz w:val="24"/>
        </w:rPr>
      </w:pPr>
      <w:r w:rsidRPr="004442ED">
        <w:rPr>
          <w:sz w:val="24"/>
        </w:rPr>
        <w:t>Knowledgeable in Microsoft Office Application and Adobe Photoshop, Basic knowledge in C++, Java, C# and HTML5</w:t>
      </w:r>
    </w:p>
    <w:p w14:paraId="7FE87446" w14:textId="77777777" w:rsidR="002E63DA" w:rsidRPr="004442ED" w:rsidRDefault="002E63DA" w:rsidP="002E63DA">
      <w:pPr>
        <w:pStyle w:val="Location"/>
        <w:ind w:left="5760"/>
        <w:rPr>
          <w:sz w:val="24"/>
        </w:rPr>
      </w:pPr>
      <w:r>
        <w:rPr>
          <w:sz w:val="24"/>
        </w:rPr>
        <w:t>Volleyball and Badminton</w:t>
      </w:r>
      <w:r w:rsidRPr="004442ED">
        <w:rPr>
          <w:sz w:val="24"/>
        </w:rPr>
        <w:t xml:space="preserve">, Playing </w:t>
      </w:r>
      <w:r>
        <w:rPr>
          <w:sz w:val="24"/>
        </w:rPr>
        <w:t xml:space="preserve">guitar and League of Legends, Swimming. </w:t>
      </w:r>
    </w:p>
    <w:p w14:paraId="13C1B138" w14:textId="77777777" w:rsidR="002E63DA" w:rsidRDefault="002E63DA" w:rsidP="002E63DA">
      <w:pPr>
        <w:pStyle w:val="SectionHeading"/>
        <w:rPr>
          <w:sz w:val="24"/>
          <w:u w:val="single"/>
        </w:rPr>
      </w:pPr>
    </w:p>
    <w:p w14:paraId="08B87AB4" w14:textId="0D67BE90" w:rsidR="002E63DA" w:rsidRDefault="002E63DA" w:rsidP="002E63DA">
      <w:pPr>
        <w:pStyle w:val="SectionHeading"/>
        <w:rPr>
          <w:sz w:val="24"/>
          <w:u w:val="single"/>
        </w:rPr>
      </w:pPr>
    </w:p>
    <w:p w14:paraId="600659A0" w14:textId="77777777" w:rsidR="00B418C3" w:rsidRDefault="00B418C3" w:rsidP="002E63DA">
      <w:pPr>
        <w:pStyle w:val="SectionHeading"/>
        <w:rPr>
          <w:sz w:val="24"/>
          <w:u w:val="single"/>
        </w:rPr>
      </w:pPr>
    </w:p>
    <w:p w14:paraId="2847F833" w14:textId="77777777" w:rsidR="002E63DA" w:rsidRPr="004442ED" w:rsidRDefault="002E63DA" w:rsidP="002E63DA">
      <w:pPr>
        <w:pStyle w:val="SectionHeading"/>
        <w:rPr>
          <w:sz w:val="24"/>
          <w:u w:val="single"/>
        </w:rPr>
      </w:pPr>
      <w:r w:rsidRPr="004442ED">
        <w:rPr>
          <w:sz w:val="24"/>
          <w:u w:val="single"/>
        </w:rPr>
        <w:lastRenderedPageBreak/>
        <w:t xml:space="preserve">PERSONAL INFORMATION </w:t>
      </w:r>
    </w:p>
    <w:p w14:paraId="6C0987D4" w14:textId="77777777" w:rsidR="002E63DA" w:rsidRDefault="002E63DA" w:rsidP="002E63DA">
      <w:pPr>
        <w:pStyle w:val="NormalBodyText"/>
        <w:jc w:val="right"/>
        <w:rPr>
          <w:sz w:val="24"/>
        </w:rPr>
      </w:pPr>
      <w:r w:rsidRPr="004442ED">
        <w:rPr>
          <w:sz w:val="24"/>
        </w:rPr>
        <w:t xml:space="preserve">                                                              </w:t>
      </w:r>
      <w:r>
        <w:rPr>
          <w:sz w:val="24"/>
        </w:rPr>
        <w:t xml:space="preserve">                                   </w:t>
      </w:r>
    </w:p>
    <w:p w14:paraId="44ACBEE9" w14:textId="77777777" w:rsidR="002E63DA" w:rsidRPr="004442ED" w:rsidRDefault="002E63DA" w:rsidP="002E63DA">
      <w:pPr>
        <w:pStyle w:val="NormalBodyText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</w:t>
      </w:r>
      <w:r w:rsidRPr="004442ED">
        <w:rPr>
          <w:sz w:val="24"/>
        </w:rPr>
        <w:t xml:space="preserve">DATE OF BIRTH: </w:t>
      </w:r>
      <w:r>
        <w:rPr>
          <w:sz w:val="24"/>
        </w:rPr>
        <w:t xml:space="preserve">                </w:t>
      </w:r>
      <w:r w:rsidRPr="004442ED">
        <w:rPr>
          <w:sz w:val="24"/>
        </w:rPr>
        <w:t>Jun</w:t>
      </w:r>
      <w:r>
        <w:rPr>
          <w:sz w:val="24"/>
        </w:rPr>
        <w:t>e 20, 1998</w:t>
      </w:r>
    </w:p>
    <w:p w14:paraId="3224C3E4" w14:textId="77777777" w:rsidR="002E63DA" w:rsidRPr="004442ED" w:rsidRDefault="002E63DA" w:rsidP="002E63DA">
      <w:pPr>
        <w:pStyle w:val="Location"/>
        <w:rPr>
          <w:sz w:val="24"/>
        </w:rPr>
      </w:pPr>
      <w:r w:rsidRPr="004442ED">
        <w:rPr>
          <w:sz w:val="24"/>
        </w:rPr>
        <w:t xml:space="preserve">                                                                </w:t>
      </w:r>
      <w:r>
        <w:rPr>
          <w:sz w:val="24"/>
        </w:rPr>
        <w:t xml:space="preserve">                             </w:t>
      </w:r>
      <w:r w:rsidRPr="004442ED">
        <w:rPr>
          <w:sz w:val="24"/>
        </w:rPr>
        <w:t xml:space="preserve">AGE:                          </w:t>
      </w:r>
      <w:r>
        <w:rPr>
          <w:sz w:val="24"/>
        </w:rPr>
        <w:t xml:space="preserve">          21</w:t>
      </w:r>
      <w:r w:rsidRPr="004442ED">
        <w:rPr>
          <w:sz w:val="24"/>
        </w:rPr>
        <w:t xml:space="preserve"> years old</w:t>
      </w:r>
    </w:p>
    <w:p w14:paraId="477BD419" w14:textId="77777777" w:rsidR="002E63DA" w:rsidRPr="004442ED" w:rsidRDefault="002E63DA" w:rsidP="002E63DA">
      <w:pPr>
        <w:pStyle w:val="Location"/>
        <w:ind w:left="4896" w:firstLine="432"/>
        <w:jc w:val="both"/>
        <w:rPr>
          <w:sz w:val="24"/>
        </w:rPr>
      </w:pPr>
      <w:r>
        <w:rPr>
          <w:sz w:val="24"/>
        </w:rPr>
        <w:t xml:space="preserve">PLACE OF BIRTH:             </w:t>
      </w:r>
      <w:r w:rsidRPr="004442ED">
        <w:rPr>
          <w:sz w:val="24"/>
        </w:rPr>
        <w:t>Manila</w:t>
      </w:r>
    </w:p>
    <w:p w14:paraId="7484ADDA" w14:textId="77777777" w:rsidR="002E63DA" w:rsidRPr="004442ED" w:rsidRDefault="002E63DA" w:rsidP="002E63DA">
      <w:pPr>
        <w:pStyle w:val="Location"/>
        <w:ind w:left="5328"/>
        <w:jc w:val="both"/>
        <w:rPr>
          <w:sz w:val="24"/>
        </w:rPr>
      </w:pPr>
      <w:r w:rsidRPr="004442ED">
        <w:rPr>
          <w:sz w:val="24"/>
        </w:rPr>
        <w:t xml:space="preserve">NATIONALITY: </w:t>
      </w:r>
      <w:r w:rsidRPr="004442ED">
        <w:rPr>
          <w:sz w:val="24"/>
        </w:rPr>
        <w:tab/>
        <w:t xml:space="preserve">    </w:t>
      </w:r>
      <w:r>
        <w:rPr>
          <w:sz w:val="24"/>
        </w:rPr>
        <w:t xml:space="preserve">      </w:t>
      </w:r>
      <w:r w:rsidRPr="004442ED">
        <w:rPr>
          <w:sz w:val="24"/>
        </w:rPr>
        <w:t>Filipino</w:t>
      </w:r>
    </w:p>
    <w:p w14:paraId="210E7E2E" w14:textId="77777777" w:rsidR="002E63DA" w:rsidRPr="004442ED" w:rsidRDefault="002E63DA" w:rsidP="002E63DA">
      <w:pPr>
        <w:pStyle w:val="Location"/>
        <w:ind w:left="5328"/>
        <w:jc w:val="both"/>
        <w:rPr>
          <w:sz w:val="24"/>
        </w:rPr>
      </w:pPr>
      <w:r w:rsidRPr="004442ED">
        <w:rPr>
          <w:sz w:val="24"/>
        </w:rPr>
        <w:t>SEX:</w:t>
      </w:r>
      <w:r w:rsidRPr="004442ED">
        <w:rPr>
          <w:sz w:val="24"/>
        </w:rPr>
        <w:tab/>
      </w:r>
      <w:r w:rsidRPr="004442ED">
        <w:rPr>
          <w:sz w:val="24"/>
        </w:rPr>
        <w:tab/>
        <w:t xml:space="preserve">    </w:t>
      </w:r>
      <w:r>
        <w:rPr>
          <w:sz w:val="24"/>
        </w:rPr>
        <w:t xml:space="preserve">                  </w:t>
      </w:r>
      <w:r w:rsidRPr="004442ED">
        <w:rPr>
          <w:sz w:val="24"/>
        </w:rPr>
        <w:t>Female</w:t>
      </w:r>
    </w:p>
    <w:p w14:paraId="440B7976" w14:textId="77777777" w:rsidR="002E63DA" w:rsidRPr="004442ED" w:rsidRDefault="002E63DA" w:rsidP="002E63DA">
      <w:pPr>
        <w:pStyle w:val="Location"/>
        <w:ind w:left="5328"/>
        <w:jc w:val="both"/>
        <w:rPr>
          <w:sz w:val="24"/>
        </w:rPr>
      </w:pPr>
      <w:r w:rsidRPr="004442ED">
        <w:rPr>
          <w:sz w:val="24"/>
        </w:rPr>
        <w:t>CIVIL STATUS:</w:t>
      </w:r>
      <w:r w:rsidRPr="004442ED">
        <w:rPr>
          <w:sz w:val="24"/>
        </w:rPr>
        <w:tab/>
        <w:t xml:space="preserve">    </w:t>
      </w:r>
      <w:r>
        <w:rPr>
          <w:sz w:val="24"/>
        </w:rPr>
        <w:t xml:space="preserve">      </w:t>
      </w:r>
      <w:r w:rsidRPr="004442ED">
        <w:rPr>
          <w:sz w:val="24"/>
        </w:rPr>
        <w:t>Single</w:t>
      </w:r>
    </w:p>
    <w:p w14:paraId="073F7A0A" w14:textId="77777777" w:rsidR="002E63DA" w:rsidRPr="004442ED" w:rsidRDefault="002E63DA" w:rsidP="002E63DA">
      <w:pPr>
        <w:pStyle w:val="Location"/>
        <w:ind w:left="5328"/>
        <w:jc w:val="both"/>
        <w:rPr>
          <w:sz w:val="24"/>
        </w:rPr>
      </w:pPr>
      <w:r w:rsidRPr="004442ED">
        <w:rPr>
          <w:sz w:val="24"/>
        </w:rPr>
        <w:t>HEIGHT:</w:t>
      </w:r>
      <w:r w:rsidRPr="004442ED">
        <w:rPr>
          <w:sz w:val="24"/>
        </w:rPr>
        <w:tab/>
      </w:r>
      <w:r w:rsidRPr="004442ED">
        <w:rPr>
          <w:sz w:val="24"/>
        </w:rPr>
        <w:tab/>
        <w:t xml:space="preserve">    </w:t>
      </w:r>
      <w:r>
        <w:rPr>
          <w:sz w:val="24"/>
        </w:rPr>
        <w:t xml:space="preserve">      5’2</w:t>
      </w:r>
    </w:p>
    <w:p w14:paraId="293980C4" w14:textId="77777777" w:rsidR="002E63DA" w:rsidRPr="004442ED" w:rsidRDefault="002E63DA" w:rsidP="002E63DA">
      <w:pPr>
        <w:pStyle w:val="Location"/>
        <w:ind w:left="5328"/>
        <w:jc w:val="both"/>
        <w:rPr>
          <w:sz w:val="24"/>
        </w:rPr>
      </w:pPr>
      <w:r w:rsidRPr="004442ED">
        <w:rPr>
          <w:sz w:val="24"/>
        </w:rPr>
        <w:t xml:space="preserve">WEIGHT: </w:t>
      </w:r>
      <w:r w:rsidRPr="004442ED">
        <w:rPr>
          <w:sz w:val="24"/>
        </w:rPr>
        <w:tab/>
      </w:r>
      <w:r w:rsidRPr="004442ED">
        <w:rPr>
          <w:sz w:val="24"/>
        </w:rPr>
        <w:tab/>
        <w:t xml:space="preserve">   </w:t>
      </w:r>
      <w:r>
        <w:rPr>
          <w:sz w:val="24"/>
        </w:rPr>
        <w:t xml:space="preserve">       46</w:t>
      </w:r>
      <w:r w:rsidRPr="004442ED">
        <w:rPr>
          <w:sz w:val="24"/>
        </w:rPr>
        <w:t>kg</w:t>
      </w:r>
    </w:p>
    <w:p w14:paraId="1E0D9C59" w14:textId="77777777" w:rsidR="002E63DA" w:rsidRPr="004442ED" w:rsidRDefault="002E63DA" w:rsidP="002E63DA">
      <w:pPr>
        <w:pStyle w:val="Location"/>
        <w:ind w:left="5328"/>
        <w:jc w:val="both"/>
        <w:rPr>
          <w:sz w:val="24"/>
        </w:rPr>
      </w:pPr>
      <w:r w:rsidRPr="004442ED">
        <w:rPr>
          <w:sz w:val="24"/>
        </w:rPr>
        <w:t>RELIGION:</w:t>
      </w:r>
      <w:r w:rsidRPr="004442ED">
        <w:rPr>
          <w:sz w:val="24"/>
        </w:rPr>
        <w:tab/>
      </w:r>
      <w:r w:rsidRPr="004442ED">
        <w:rPr>
          <w:sz w:val="24"/>
        </w:rPr>
        <w:tab/>
        <w:t xml:space="preserve">   </w:t>
      </w:r>
      <w:r>
        <w:rPr>
          <w:sz w:val="24"/>
        </w:rPr>
        <w:t xml:space="preserve">       </w:t>
      </w:r>
      <w:r w:rsidRPr="004442ED">
        <w:rPr>
          <w:sz w:val="24"/>
        </w:rPr>
        <w:t>Roman Catholic</w:t>
      </w:r>
    </w:p>
    <w:p w14:paraId="0B33BE34" w14:textId="77777777" w:rsidR="002E63DA" w:rsidRPr="004442ED" w:rsidRDefault="002E63DA" w:rsidP="002E63DA">
      <w:pPr>
        <w:pStyle w:val="Location"/>
        <w:ind w:left="8064" w:hanging="2736"/>
        <w:jc w:val="both"/>
        <w:rPr>
          <w:sz w:val="24"/>
        </w:rPr>
      </w:pPr>
      <w:r>
        <w:rPr>
          <w:sz w:val="24"/>
        </w:rPr>
        <w:t xml:space="preserve">LANGUAGE:                Filipino (Tagalog, </w:t>
      </w:r>
      <w:proofErr w:type="spellStart"/>
      <w:r>
        <w:rPr>
          <w:sz w:val="24"/>
        </w:rPr>
        <w:t>Visaya</w:t>
      </w:r>
      <w:proofErr w:type="spellEnd"/>
      <w:r>
        <w:rPr>
          <w:sz w:val="24"/>
        </w:rPr>
        <w:t xml:space="preserve">) </w:t>
      </w:r>
      <w:r w:rsidRPr="004442ED">
        <w:rPr>
          <w:sz w:val="24"/>
        </w:rPr>
        <w:t>Engli</w:t>
      </w:r>
      <w:r>
        <w:rPr>
          <w:sz w:val="24"/>
        </w:rPr>
        <w:t>sh</w:t>
      </w:r>
    </w:p>
    <w:p w14:paraId="5B148963" w14:textId="77777777" w:rsidR="002E63DA" w:rsidRPr="004442ED" w:rsidRDefault="002E63DA" w:rsidP="002E63DA">
      <w:pPr>
        <w:pStyle w:val="NormalBodyText"/>
        <w:jc w:val="both"/>
        <w:rPr>
          <w:sz w:val="24"/>
        </w:rPr>
      </w:pPr>
    </w:p>
    <w:p w14:paraId="3DE77328" w14:textId="77777777" w:rsidR="002E63DA" w:rsidRPr="004442ED" w:rsidRDefault="002E63DA" w:rsidP="002E63DA">
      <w:pPr>
        <w:pStyle w:val="NormalBodyText"/>
        <w:jc w:val="both"/>
        <w:rPr>
          <w:sz w:val="24"/>
        </w:rPr>
      </w:pPr>
    </w:p>
    <w:p w14:paraId="7339975A" w14:textId="77777777" w:rsidR="005F1250" w:rsidRPr="002E63DA" w:rsidRDefault="005F1250" w:rsidP="002E63DA"/>
    <w:sectPr w:rsidR="005F1250" w:rsidRPr="002E63DA" w:rsidSect="001B3927">
      <w:headerReference w:type="first" r:id="rId11"/>
      <w:pgSz w:w="12240" w:h="15840" w:code="1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AED91" w14:textId="77777777" w:rsidR="001340CA" w:rsidRDefault="001340CA">
      <w:pPr>
        <w:spacing w:line="240" w:lineRule="auto"/>
      </w:pPr>
      <w:r>
        <w:separator/>
      </w:r>
    </w:p>
  </w:endnote>
  <w:endnote w:type="continuationSeparator" w:id="0">
    <w:p w14:paraId="208F4D36" w14:textId="77777777" w:rsidR="001340CA" w:rsidRDefault="00134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EA83A" w14:textId="77777777" w:rsidR="001340CA" w:rsidRDefault="001340CA">
      <w:pPr>
        <w:spacing w:line="240" w:lineRule="auto"/>
      </w:pPr>
      <w:r>
        <w:separator/>
      </w:r>
    </w:p>
  </w:footnote>
  <w:footnote w:type="continuationSeparator" w:id="0">
    <w:p w14:paraId="790A5228" w14:textId="77777777" w:rsidR="001340CA" w:rsidRDefault="001340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B08AF" w14:textId="77777777" w:rsidR="001B3927" w:rsidRDefault="001B3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20A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2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20CA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2BC2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0A03BC"/>
    <w:multiLevelType w:val="hybridMultilevel"/>
    <w:tmpl w:val="06D22570"/>
    <w:lvl w:ilvl="0" w:tplc="34090015">
      <w:start w:val="1"/>
      <w:numFmt w:val="upperLetter"/>
      <w:lvlText w:val="%1."/>
      <w:lvlJc w:val="left"/>
      <w:pPr>
        <w:ind w:left="6480" w:hanging="360"/>
      </w:pPr>
    </w:lvl>
    <w:lvl w:ilvl="1" w:tplc="34090019">
      <w:start w:val="1"/>
      <w:numFmt w:val="lowerLetter"/>
      <w:lvlText w:val="%2."/>
      <w:lvlJc w:val="left"/>
      <w:pPr>
        <w:ind w:left="7200" w:hanging="360"/>
      </w:pPr>
    </w:lvl>
    <w:lvl w:ilvl="2" w:tplc="3409001B">
      <w:start w:val="1"/>
      <w:numFmt w:val="lowerRoman"/>
      <w:lvlText w:val="%3."/>
      <w:lvlJc w:val="right"/>
      <w:pPr>
        <w:ind w:left="7920" w:hanging="180"/>
      </w:pPr>
    </w:lvl>
    <w:lvl w:ilvl="3" w:tplc="3409000F">
      <w:start w:val="1"/>
      <w:numFmt w:val="decimal"/>
      <w:lvlText w:val="%4."/>
      <w:lvlJc w:val="left"/>
      <w:pPr>
        <w:ind w:left="8640" w:hanging="360"/>
      </w:pPr>
    </w:lvl>
    <w:lvl w:ilvl="4" w:tplc="34090019">
      <w:start w:val="1"/>
      <w:numFmt w:val="lowerLetter"/>
      <w:lvlText w:val="%5."/>
      <w:lvlJc w:val="left"/>
      <w:pPr>
        <w:ind w:left="9360" w:hanging="360"/>
      </w:pPr>
    </w:lvl>
    <w:lvl w:ilvl="5" w:tplc="3409001B">
      <w:start w:val="1"/>
      <w:numFmt w:val="lowerRoman"/>
      <w:lvlText w:val="%6."/>
      <w:lvlJc w:val="right"/>
      <w:pPr>
        <w:ind w:left="10080" w:hanging="180"/>
      </w:pPr>
    </w:lvl>
    <w:lvl w:ilvl="6" w:tplc="3409000F">
      <w:start w:val="1"/>
      <w:numFmt w:val="decimal"/>
      <w:lvlText w:val="%7."/>
      <w:lvlJc w:val="left"/>
      <w:pPr>
        <w:ind w:left="10800" w:hanging="360"/>
      </w:pPr>
    </w:lvl>
    <w:lvl w:ilvl="7" w:tplc="34090019">
      <w:start w:val="1"/>
      <w:numFmt w:val="lowerLetter"/>
      <w:lvlText w:val="%8."/>
      <w:lvlJc w:val="left"/>
      <w:pPr>
        <w:ind w:left="11520" w:hanging="360"/>
      </w:pPr>
    </w:lvl>
    <w:lvl w:ilvl="8" w:tplc="3409001B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0D5D4B90"/>
    <w:multiLevelType w:val="hybridMultilevel"/>
    <w:tmpl w:val="06D22570"/>
    <w:lvl w:ilvl="0" w:tplc="34090015">
      <w:start w:val="1"/>
      <w:numFmt w:val="upperLetter"/>
      <w:lvlText w:val="%1."/>
      <w:lvlJc w:val="left"/>
      <w:pPr>
        <w:ind w:left="6480" w:hanging="360"/>
      </w:pPr>
    </w:lvl>
    <w:lvl w:ilvl="1" w:tplc="34090019">
      <w:start w:val="1"/>
      <w:numFmt w:val="lowerLetter"/>
      <w:lvlText w:val="%2."/>
      <w:lvlJc w:val="left"/>
      <w:pPr>
        <w:ind w:left="7200" w:hanging="360"/>
      </w:pPr>
    </w:lvl>
    <w:lvl w:ilvl="2" w:tplc="3409001B">
      <w:start w:val="1"/>
      <w:numFmt w:val="lowerRoman"/>
      <w:lvlText w:val="%3."/>
      <w:lvlJc w:val="right"/>
      <w:pPr>
        <w:ind w:left="7920" w:hanging="180"/>
      </w:pPr>
    </w:lvl>
    <w:lvl w:ilvl="3" w:tplc="3409000F">
      <w:start w:val="1"/>
      <w:numFmt w:val="decimal"/>
      <w:lvlText w:val="%4."/>
      <w:lvlJc w:val="left"/>
      <w:pPr>
        <w:ind w:left="8640" w:hanging="360"/>
      </w:pPr>
    </w:lvl>
    <w:lvl w:ilvl="4" w:tplc="34090019">
      <w:start w:val="1"/>
      <w:numFmt w:val="lowerLetter"/>
      <w:lvlText w:val="%5."/>
      <w:lvlJc w:val="left"/>
      <w:pPr>
        <w:ind w:left="9360" w:hanging="360"/>
      </w:pPr>
    </w:lvl>
    <w:lvl w:ilvl="5" w:tplc="3409001B">
      <w:start w:val="1"/>
      <w:numFmt w:val="lowerRoman"/>
      <w:lvlText w:val="%6."/>
      <w:lvlJc w:val="right"/>
      <w:pPr>
        <w:ind w:left="10080" w:hanging="180"/>
      </w:pPr>
    </w:lvl>
    <w:lvl w:ilvl="6" w:tplc="3409000F">
      <w:start w:val="1"/>
      <w:numFmt w:val="decimal"/>
      <w:lvlText w:val="%7."/>
      <w:lvlJc w:val="left"/>
      <w:pPr>
        <w:ind w:left="10800" w:hanging="360"/>
      </w:pPr>
    </w:lvl>
    <w:lvl w:ilvl="7" w:tplc="34090019">
      <w:start w:val="1"/>
      <w:numFmt w:val="lowerLetter"/>
      <w:lvlText w:val="%8."/>
      <w:lvlJc w:val="left"/>
      <w:pPr>
        <w:ind w:left="11520" w:hanging="360"/>
      </w:pPr>
    </w:lvl>
    <w:lvl w:ilvl="8" w:tplc="3409001B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0EFB6FDB"/>
    <w:multiLevelType w:val="multilevel"/>
    <w:tmpl w:val="49E8AC36"/>
    <w:lvl w:ilvl="0">
      <w:start w:val="201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7440" w:hanging="72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4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60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31216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24136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17416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10696" w:hanging="1080"/>
      </w:pPr>
      <w:rPr>
        <w:rFonts w:hint="default"/>
      </w:rPr>
    </w:lvl>
  </w:abstractNum>
  <w:abstractNum w:abstractNumId="7" w15:restartNumberingAfterBreak="0">
    <w:nsid w:val="10CE6987"/>
    <w:multiLevelType w:val="hybridMultilevel"/>
    <w:tmpl w:val="56D6A2BC"/>
    <w:lvl w:ilvl="0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8" w15:restartNumberingAfterBreak="0">
    <w:nsid w:val="37E05983"/>
    <w:multiLevelType w:val="hybridMultilevel"/>
    <w:tmpl w:val="6130F1E2"/>
    <w:lvl w:ilvl="0" w:tplc="3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9" w15:restartNumberingAfterBreak="0">
    <w:nsid w:val="3ECF40E6"/>
    <w:multiLevelType w:val="hybridMultilevel"/>
    <w:tmpl w:val="3D0441F0"/>
    <w:lvl w:ilvl="0" w:tplc="34090015">
      <w:start w:val="1"/>
      <w:numFmt w:val="upperLetter"/>
      <w:lvlText w:val="%1."/>
      <w:lvlJc w:val="left"/>
      <w:pPr>
        <w:ind w:left="7920" w:hanging="360"/>
      </w:pPr>
    </w:lvl>
    <w:lvl w:ilvl="1" w:tplc="34090019" w:tentative="1">
      <w:start w:val="1"/>
      <w:numFmt w:val="lowerLetter"/>
      <w:lvlText w:val="%2."/>
      <w:lvlJc w:val="left"/>
      <w:pPr>
        <w:ind w:left="8640" w:hanging="360"/>
      </w:pPr>
    </w:lvl>
    <w:lvl w:ilvl="2" w:tplc="3409001B" w:tentative="1">
      <w:start w:val="1"/>
      <w:numFmt w:val="lowerRoman"/>
      <w:lvlText w:val="%3."/>
      <w:lvlJc w:val="right"/>
      <w:pPr>
        <w:ind w:left="9360" w:hanging="180"/>
      </w:pPr>
    </w:lvl>
    <w:lvl w:ilvl="3" w:tplc="3409000F" w:tentative="1">
      <w:start w:val="1"/>
      <w:numFmt w:val="decimal"/>
      <w:lvlText w:val="%4."/>
      <w:lvlJc w:val="left"/>
      <w:pPr>
        <w:ind w:left="10080" w:hanging="360"/>
      </w:pPr>
    </w:lvl>
    <w:lvl w:ilvl="4" w:tplc="34090019" w:tentative="1">
      <w:start w:val="1"/>
      <w:numFmt w:val="lowerLetter"/>
      <w:lvlText w:val="%5."/>
      <w:lvlJc w:val="left"/>
      <w:pPr>
        <w:ind w:left="10800" w:hanging="360"/>
      </w:pPr>
    </w:lvl>
    <w:lvl w:ilvl="5" w:tplc="3409001B" w:tentative="1">
      <w:start w:val="1"/>
      <w:numFmt w:val="lowerRoman"/>
      <w:lvlText w:val="%6."/>
      <w:lvlJc w:val="right"/>
      <w:pPr>
        <w:ind w:left="11520" w:hanging="180"/>
      </w:pPr>
    </w:lvl>
    <w:lvl w:ilvl="6" w:tplc="3409000F" w:tentative="1">
      <w:start w:val="1"/>
      <w:numFmt w:val="decimal"/>
      <w:lvlText w:val="%7."/>
      <w:lvlJc w:val="left"/>
      <w:pPr>
        <w:ind w:left="12240" w:hanging="360"/>
      </w:pPr>
    </w:lvl>
    <w:lvl w:ilvl="7" w:tplc="34090019" w:tentative="1">
      <w:start w:val="1"/>
      <w:numFmt w:val="lowerLetter"/>
      <w:lvlText w:val="%8."/>
      <w:lvlJc w:val="left"/>
      <w:pPr>
        <w:ind w:left="12960" w:hanging="360"/>
      </w:pPr>
    </w:lvl>
    <w:lvl w:ilvl="8" w:tplc="3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0" w15:restartNumberingAfterBreak="0">
    <w:nsid w:val="4AE02BBC"/>
    <w:multiLevelType w:val="hybridMultilevel"/>
    <w:tmpl w:val="EB86154C"/>
    <w:lvl w:ilvl="0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1" w15:restartNumberingAfterBreak="0">
    <w:nsid w:val="55BF56BE"/>
    <w:multiLevelType w:val="hybridMultilevel"/>
    <w:tmpl w:val="F1BA36DE"/>
    <w:lvl w:ilvl="0" w:tplc="3409000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7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4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04" w:hanging="360"/>
      </w:pPr>
      <w:rPr>
        <w:rFonts w:ascii="Wingdings" w:hAnsi="Wingdings" w:hint="default"/>
      </w:rPr>
    </w:lvl>
  </w:abstractNum>
  <w:abstractNum w:abstractNumId="12" w15:restartNumberingAfterBreak="0">
    <w:nsid w:val="6A034973"/>
    <w:multiLevelType w:val="hybridMultilevel"/>
    <w:tmpl w:val="5B681666"/>
    <w:lvl w:ilvl="0" w:tplc="34090015">
      <w:start w:val="1"/>
      <w:numFmt w:val="upperLetter"/>
      <w:lvlText w:val="%1."/>
      <w:lvlJc w:val="left"/>
      <w:pPr>
        <w:ind w:left="8280" w:hanging="360"/>
      </w:pPr>
    </w:lvl>
    <w:lvl w:ilvl="1" w:tplc="34090019" w:tentative="1">
      <w:start w:val="1"/>
      <w:numFmt w:val="lowerLetter"/>
      <w:lvlText w:val="%2."/>
      <w:lvlJc w:val="left"/>
      <w:pPr>
        <w:ind w:left="9000" w:hanging="360"/>
      </w:pPr>
    </w:lvl>
    <w:lvl w:ilvl="2" w:tplc="3409001B" w:tentative="1">
      <w:start w:val="1"/>
      <w:numFmt w:val="lowerRoman"/>
      <w:lvlText w:val="%3."/>
      <w:lvlJc w:val="right"/>
      <w:pPr>
        <w:ind w:left="9720" w:hanging="180"/>
      </w:pPr>
    </w:lvl>
    <w:lvl w:ilvl="3" w:tplc="3409000F" w:tentative="1">
      <w:start w:val="1"/>
      <w:numFmt w:val="decimal"/>
      <w:lvlText w:val="%4."/>
      <w:lvlJc w:val="left"/>
      <w:pPr>
        <w:ind w:left="10440" w:hanging="360"/>
      </w:pPr>
    </w:lvl>
    <w:lvl w:ilvl="4" w:tplc="34090019" w:tentative="1">
      <w:start w:val="1"/>
      <w:numFmt w:val="lowerLetter"/>
      <w:lvlText w:val="%5."/>
      <w:lvlJc w:val="left"/>
      <w:pPr>
        <w:ind w:left="11160" w:hanging="360"/>
      </w:pPr>
    </w:lvl>
    <w:lvl w:ilvl="5" w:tplc="3409001B" w:tentative="1">
      <w:start w:val="1"/>
      <w:numFmt w:val="lowerRoman"/>
      <w:lvlText w:val="%6."/>
      <w:lvlJc w:val="right"/>
      <w:pPr>
        <w:ind w:left="11880" w:hanging="180"/>
      </w:pPr>
    </w:lvl>
    <w:lvl w:ilvl="6" w:tplc="3409000F" w:tentative="1">
      <w:start w:val="1"/>
      <w:numFmt w:val="decimal"/>
      <w:lvlText w:val="%7."/>
      <w:lvlJc w:val="left"/>
      <w:pPr>
        <w:ind w:left="12600" w:hanging="360"/>
      </w:pPr>
    </w:lvl>
    <w:lvl w:ilvl="7" w:tplc="34090019" w:tentative="1">
      <w:start w:val="1"/>
      <w:numFmt w:val="lowerLetter"/>
      <w:lvlText w:val="%8."/>
      <w:lvlJc w:val="left"/>
      <w:pPr>
        <w:ind w:left="13320" w:hanging="360"/>
      </w:pPr>
    </w:lvl>
    <w:lvl w:ilvl="8" w:tplc="3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BEF"/>
    <w:rsid w:val="00041AAB"/>
    <w:rsid w:val="000B2ED7"/>
    <w:rsid w:val="000D72D6"/>
    <w:rsid w:val="000E72A8"/>
    <w:rsid w:val="001340CA"/>
    <w:rsid w:val="00190018"/>
    <w:rsid w:val="00197632"/>
    <w:rsid w:val="001B3927"/>
    <w:rsid w:val="001D1334"/>
    <w:rsid w:val="00211533"/>
    <w:rsid w:val="00213DBE"/>
    <w:rsid w:val="00215131"/>
    <w:rsid w:val="002D7BD3"/>
    <w:rsid w:val="002E63DA"/>
    <w:rsid w:val="002E7E58"/>
    <w:rsid w:val="0032551B"/>
    <w:rsid w:val="00362BBE"/>
    <w:rsid w:val="00367AA3"/>
    <w:rsid w:val="003734E1"/>
    <w:rsid w:val="003E6A62"/>
    <w:rsid w:val="004442ED"/>
    <w:rsid w:val="004C58FB"/>
    <w:rsid w:val="005F1250"/>
    <w:rsid w:val="00667F8F"/>
    <w:rsid w:val="006F32BF"/>
    <w:rsid w:val="00932200"/>
    <w:rsid w:val="009705AC"/>
    <w:rsid w:val="009B4A28"/>
    <w:rsid w:val="00B418C3"/>
    <w:rsid w:val="00BF2217"/>
    <w:rsid w:val="00CB6724"/>
    <w:rsid w:val="00EB009D"/>
    <w:rsid w:val="00F02C90"/>
    <w:rsid w:val="00F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7E2956"/>
  <w15:docId w15:val="{466CF604-066B-46D9-93E7-0AA735EE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rsid w:val="00CB6724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CB6724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CB6724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CB6724"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CB6724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724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B6724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CB6724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CB6724"/>
    <w:rPr>
      <w:b/>
      <w:sz w:val="16"/>
    </w:rPr>
  </w:style>
  <w:style w:type="paragraph" w:customStyle="1" w:styleId="ContactInformation">
    <w:name w:val="Contact Information"/>
    <w:basedOn w:val="Normal"/>
    <w:qFormat/>
    <w:rsid w:val="00CB6724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CB6724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CB6724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CB6724"/>
    <w:pPr>
      <w:ind w:left="288"/>
    </w:pPr>
  </w:style>
  <w:style w:type="paragraph" w:customStyle="1" w:styleId="SpaceAfter">
    <w:name w:val="Space After"/>
    <w:basedOn w:val="Normal"/>
    <w:qFormat/>
    <w:rsid w:val="00CB6724"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sid w:val="00CB67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24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24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CB6724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CB6724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CB6724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CB6724"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CB67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24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CB67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24"/>
    <w:rPr>
      <w:sz w:val="16"/>
    </w:rPr>
  </w:style>
  <w:style w:type="paragraph" w:styleId="ListBullet">
    <w:name w:val="List Bullet"/>
    <w:basedOn w:val="Normal"/>
    <w:uiPriority w:val="9"/>
    <w:qFormat/>
    <w:rsid w:val="002D7BD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67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lazonatelly2016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hne%20Bonagua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54F3C66D644BECB9C4630F3DCA5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72D0-49B1-450B-9E9B-4489051108AF}"/>
      </w:docPartPr>
      <w:docPartBody>
        <w:p w:rsidR="00CA5609" w:rsidRDefault="00A82579" w:rsidP="00A82579">
          <w:pPr>
            <w:pStyle w:val="0054F3C66D644BECB9C4630F3DCA5DB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D51"/>
    <w:rsid w:val="00406376"/>
    <w:rsid w:val="006A1D21"/>
    <w:rsid w:val="00805446"/>
    <w:rsid w:val="009F4CD7"/>
    <w:rsid w:val="00A30056"/>
    <w:rsid w:val="00A82579"/>
    <w:rsid w:val="00BD0987"/>
    <w:rsid w:val="00C22D51"/>
    <w:rsid w:val="00CA5609"/>
    <w:rsid w:val="00CB5CFA"/>
    <w:rsid w:val="00E50435"/>
    <w:rsid w:val="00F8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PH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43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C9E022D14499F9D6A35C6C728DF45">
    <w:name w:val="B91C9E022D14499F9D6A35C6C728DF45"/>
    <w:rsid w:val="00E50435"/>
    <w:rPr>
      <w:rFonts w:cs="Mangal"/>
    </w:rPr>
  </w:style>
  <w:style w:type="paragraph" w:customStyle="1" w:styleId="63978036CE4F44659CBBCBBDB7CC2907">
    <w:name w:val="63978036CE4F44659CBBCBBDB7CC2907"/>
    <w:rsid w:val="00E50435"/>
    <w:rPr>
      <w:rFonts w:cs="Mangal"/>
    </w:rPr>
  </w:style>
  <w:style w:type="paragraph" w:customStyle="1" w:styleId="C67B3D3AFAB6440C84065127E45644C4">
    <w:name w:val="C67B3D3AFAB6440C84065127E45644C4"/>
    <w:rsid w:val="00E50435"/>
    <w:rPr>
      <w:rFonts w:cs="Mangal"/>
    </w:rPr>
  </w:style>
  <w:style w:type="paragraph" w:customStyle="1" w:styleId="E74C3150CEBE44B9B9EE9E8A0F188CC1">
    <w:name w:val="E74C3150CEBE44B9B9EE9E8A0F188CC1"/>
    <w:rsid w:val="00E50435"/>
    <w:rPr>
      <w:rFonts w:cs="Mangal"/>
    </w:rPr>
  </w:style>
  <w:style w:type="paragraph" w:customStyle="1" w:styleId="F600E44DCDAE4D61AAA6341EAD5019FD">
    <w:name w:val="F600E44DCDAE4D61AAA6341EAD5019FD"/>
    <w:rsid w:val="00E50435"/>
    <w:rPr>
      <w:rFonts w:cs="Mangal"/>
    </w:rPr>
  </w:style>
  <w:style w:type="paragraph" w:customStyle="1" w:styleId="8AEA050DD0A647C99B0DB5568286BB7D">
    <w:name w:val="8AEA050DD0A647C99B0DB5568286BB7D"/>
    <w:rsid w:val="00E50435"/>
    <w:rPr>
      <w:rFonts w:cs="Mangal"/>
    </w:rPr>
  </w:style>
  <w:style w:type="paragraph" w:customStyle="1" w:styleId="98E65A3B422740D983AA9274F8B81F29">
    <w:name w:val="98E65A3B422740D983AA9274F8B81F29"/>
    <w:rsid w:val="00E50435"/>
    <w:rPr>
      <w:rFonts w:cs="Mangal"/>
    </w:rPr>
  </w:style>
  <w:style w:type="paragraph" w:customStyle="1" w:styleId="7B2CDE4E3372426593A23F30F7F15386">
    <w:name w:val="7B2CDE4E3372426593A23F30F7F15386"/>
    <w:rsid w:val="00E50435"/>
    <w:rPr>
      <w:rFonts w:cs="Mangal"/>
    </w:rPr>
  </w:style>
  <w:style w:type="paragraph" w:customStyle="1" w:styleId="E451607D19124578978A78BB96996C3B">
    <w:name w:val="E451607D19124578978A78BB96996C3B"/>
    <w:rsid w:val="00E50435"/>
    <w:rPr>
      <w:rFonts w:cs="Mangal"/>
    </w:rPr>
  </w:style>
  <w:style w:type="paragraph" w:customStyle="1" w:styleId="90F7E91CC79947C584B5CC40EC4147E9">
    <w:name w:val="90F7E91CC79947C584B5CC40EC4147E9"/>
    <w:rsid w:val="00E50435"/>
    <w:rPr>
      <w:rFonts w:cs="Mangal"/>
    </w:rPr>
  </w:style>
  <w:style w:type="paragraph" w:customStyle="1" w:styleId="04B1338F207E426B8F587C3B5659B9CC">
    <w:name w:val="04B1338F207E426B8F587C3B5659B9CC"/>
    <w:rsid w:val="00E50435"/>
    <w:rPr>
      <w:rFonts w:cs="Mangal"/>
    </w:rPr>
  </w:style>
  <w:style w:type="paragraph" w:customStyle="1" w:styleId="11DEBD5C322A4F28BDF9E5E7673B4F39">
    <w:name w:val="11DEBD5C322A4F28BDF9E5E7673B4F39"/>
    <w:rsid w:val="00E50435"/>
    <w:rPr>
      <w:rFonts w:cs="Mangal"/>
    </w:rPr>
  </w:style>
  <w:style w:type="paragraph" w:customStyle="1" w:styleId="6B5884A7F1ED4069BEA3B89454358F7D">
    <w:name w:val="6B5884A7F1ED4069BEA3B89454358F7D"/>
    <w:rsid w:val="00E50435"/>
    <w:rPr>
      <w:rFonts w:cs="Mangal"/>
    </w:rPr>
  </w:style>
  <w:style w:type="paragraph" w:customStyle="1" w:styleId="FB60BF30730F47958E240E57BC4AC6E9">
    <w:name w:val="FB60BF30730F47958E240E57BC4AC6E9"/>
    <w:rsid w:val="00E50435"/>
    <w:rPr>
      <w:rFonts w:cs="Mangal"/>
    </w:rPr>
  </w:style>
  <w:style w:type="paragraph" w:customStyle="1" w:styleId="1F3677E124824B73AF96B25888B4CF36">
    <w:name w:val="1F3677E124824B73AF96B25888B4CF36"/>
    <w:rsid w:val="00E50435"/>
    <w:rPr>
      <w:rFonts w:cs="Mangal"/>
    </w:rPr>
  </w:style>
  <w:style w:type="paragraph" w:customStyle="1" w:styleId="785EA8ED92E444F0A4BEEA9AAC42BF78">
    <w:name w:val="785EA8ED92E444F0A4BEEA9AAC42BF78"/>
    <w:rsid w:val="00E50435"/>
    <w:rPr>
      <w:rFonts w:cs="Mangal"/>
    </w:rPr>
  </w:style>
  <w:style w:type="paragraph" w:customStyle="1" w:styleId="604ED66DD54446E8AFDEB8A83EDD838C">
    <w:name w:val="604ED66DD54446E8AFDEB8A83EDD838C"/>
    <w:rsid w:val="00E50435"/>
    <w:rPr>
      <w:rFonts w:cs="Mangal"/>
    </w:rPr>
  </w:style>
  <w:style w:type="paragraph" w:customStyle="1" w:styleId="8092125BC50E4477977953A553A404AF">
    <w:name w:val="8092125BC50E4477977953A553A404AF"/>
    <w:rsid w:val="00E50435"/>
    <w:rPr>
      <w:rFonts w:cs="Mangal"/>
    </w:rPr>
  </w:style>
  <w:style w:type="paragraph" w:customStyle="1" w:styleId="28FFFF0753A6471F93EA7C48BAE5B840">
    <w:name w:val="28FFFF0753A6471F93EA7C48BAE5B840"/>
    <w:rsid w:val="00E50435"/>
    <w:rPr>
      <w:rFonts w:cs="Mangal"/>
    </w:rPr>
  </w:style>
  <w:style w:type="paragraph" w:customStyle="1" w:styleId="3BBE91C19E3B417BAEC32CB768410950">
    <w:name w:val="3BBE91C19E3B417BAEC32CB768410950"/>
    <w:rsid w:val="00E50435"/>
    <w:rPr>
      <w:rFonts w:cs="Mangal"/>
    </w:rPr>
  </w:style>
  <w:style w:type="paragraph" w:customStyle="1" w:styleId="FC0BC4172F204DEA8421739041956937">
    <w:name w:val="FC0BC4172F204DEA8421739041956937"/>
    <w:rsid w:val="00E50435"/>
    <w:rPr>
      <w:rFonts w:cs="Mangal"/>
    </w:rPr>
  </w:style>
  <w:style w:type="paragraph" w:customStyle="1" w:styleId="A6B6E3E676DF45738D016E620A4560E6">
    <w:name w:val="A6B6E3E676DF45738D016E620A4560E6"/>
    <w:rsid w:val="00E50435"/>
    <w:rPr>
      <w:rFonts w:cs="Mangal"/>
    </w:rPr>
  </w:style>
  <w:style w:type="paragraph" w:customStyle="1" w:styleId="89426E463A2848669F3B46B8D2339F16">
    <w:name w:val="89426E463A2848669F3B46B8D2339F16"/>
    <w:rsid w:val="00E50435"/>
    <w:rPr>
      <w:rFonts w:cs="Mangal"/>
    </w:rPr>
  </w:style>
  <w:style w:type="paragraph" w:customStyle="1" w:styleId="78E85D1A915341609C52AA8A7DC95516">
    <w:name w:val="78E85D1A915341609C52AA8A7DC95516"/>
    <w:rsid w:val="00E50435"/>
    <w:rPr>
      <w:rFonts w:cs="Mangal"/>
    </w:rPr>
  </w:style>
  <w:style w:type="paragraph" w:customStyle="1" w:styleId="CCC16B08481E4F7AB41D0CF848DE8F65">
    <w:name w:val="CCC16B08481E4F7AB41D0CF848DE8F65"/>
    <w:rsid w:val="00E50435"/>
    <w:rPr>
      <w:rFonts w:cs="Mangal"/>
    </w:rPr>
  </w:style>
  <w:style w:type="paragraph" w:customStyle="1" w:styleId="6B4419254BB94874A5824EF0F59119C2">
    <w:name w:val="6B4419254BB94874A5824EF0F59119C2"/>
    <w:rsid w:val="00E50435"/>
    <w:rPr>
      <w:rFonts w:cs="Mangal"/>
    </w:rPr>
  </w:style>
  <w:style w:type="paragraph" w:customStyle="1" w:styleId="83DC4E5D28D340C0AC71FD2B351B6515">
    <w:name w:val="83DC4E5D28D340C0AC71FD2B351B6515"/>
    <w:rsid w:val="00E50435"/>
    <w:rPr>
      <w:rFonts w:cs="Mangal"/>
    </w:rPr>
  </w:style>
  <w:style w:type="paragraph" w:customStyle="1" w:styleId="050C8821E23D4B04A78001CE04B578A5">
    <w:name w:val="050C8821E23D4B04A78001CE04B578A5"/>
    <w:rsid w:val="00E50435"/>
    <w:rPr>
      <w:rFonts w:cs="Mangal"/>
    </w:rPr>
  </w:style>
  <w:style w:type="paragraph" w:customStyle="1" w:styleId="9B8E2612339D41BF90A721BAF3FC910D">
    <w:name w:val="9B8E2612339D41BF90A721BAF3FC910D"/>
    <w:rsid w:val="00E50435"/>
    <w:rPr>
      <w:rFonts w:cs="Mangal"/>
    </w:rPr>
  </w:style>
  <w:style w:type="paragraph" w:customStyle="1" w:styleId="B7EFB0826C6B4A0D95C91D208FF87DD3">
    <w:name w:val="B7EFB0826C6B4A0D95C91D208FF87DD3"/>
    <w:rsid w:val="00E50435"/>
    <w:rPr>
      <w:rFonts w:cs="Mangal"/>
    </w:rPr>
  </w:style>
  <w:style w:type="paragraph" w:customStyle="1" w:styleId="0E1AB238F1D24B90B516A0B53A19B00B">
    <w:name w:val="0E1AB238F1D24B90B516A0B53A19B00B"/>
    <w:rsid w:val="00E50435"/>
    <w:rPr>
      <w:rFonts w:cs="Mangal"/>
    </w:rPr>
  </w:style>
  <w:style w:type="paragraph" w:customStyle="1" w:styleId="0E1D18A2C22B4E33A5B52B10A014720B">
    <w:name w:val="0E1D18A2C22B4E33A5B52B10A014720B"/>
    <w:rsid w:val="00E50435"/>
    <w:rPr>
      <w:rFonts w:cs="Mangal"/>
    </w:rPr>
  </w:style>
  <w:style w:type="paragraph" w:customStyle="1" w:styleId="CF09E521DFA2475BB26F905B2CAD02E3">
    <w:name w:val="CF09E521DFA2475BB26F905B2CAD02E3"/>
    <w:rsid w:val="00E50435"/>
    <w:rPr>
      <w:rFonts w:cs="Mangal"/>
    </w:rPr>
  </w:style>
  <w:style w:type="paragraph" w:customStyle="1" w:styleId="8402175E8321445EAE40A7E723E577BC">
    <w:name w:val="8402175E8321445EAE40A7E723E577BC"/>
    <w:rsid w:val="00E50435"/>
    <w:rPr>
      <w:rFonts w:cs="Mangal"/>
    </w:rPr>
  </w:style>
  <w:style w:type="paragraph" w:customStyle="1" w:styleId="9073B3CF6DAC4DF68FEEA0E3A9A99CAE">
    <w:name w:val="9073B3CF6DAC4DF68FEEA0E3A9A99CAE"/>
    <w:rsid w:val="00E50435"/>
    <w:rPr>
      <w:rFonts w:cs="Mangal"/>
    </w:rPr>
  </w:style>
  <w:style w:type="paragraph" w:customStyle="1" w:styleId="4C8180C5230D4E348298340286852396">
    <w:name w:val="4C8180C5230D4E348298340286852396"/>
    <w:rsid w:val="00E50435"/>
    <w:rPr>
      <w:rFonts w:cs="Mangal"/>
    </w:rPr>
  </w:style>
  <w:style w:type="paragraph" w:customStyle="1" w:styleId="22274C62E85A4294B2B8A7EC60F01EE0">
    <w:name w:val="22274C62E85A4294B2B8A7EC60F01EE0"/>
    <w:rsid w:val="00E50435"/>
    <w:rPr>
      <w:rFonts w:cs="Mangal"/>
    </w:rPr>
  </w:style>
  <w:style w:type="paragraph" w:customStyle="1" w:styleId="8AEC9A6591BD47B9B7968E05FBBFC468">
    <w:name w:val="8AEC9A6591BD47B9B7968E05FBBFC468"/>
    <w:rsid w:val="00E50435"/>
    <w:rPr>
      <w:rFonts w:cs="Mangal"/>
    </w:rPr>
  </w:style>
  <w:style w:type="paragraph" w:customStyle="1" w:styleId="BC0436AF3A7B4AB986DC9F0CF865F9F3">
    <w:name w:val="BC0436AF3A7B4AB986DC9F0CF865F9F3"/>
    <w:rsid w:val="00E50435"/>
    <w:rPr>
      <w:rFonts w:cs="Mangal"/>
    </w:rPr>
  </w:style>
  <w:style w:type="paragraph" w:customStyle="1" w:styleId="CA1E18FB416B45DCA2692E0A07B7EEC5">
    <w:name w:val="CA1E18FB416B45DCA2692E0A07B7EEC5"/>
    <w:rsid w:val="00E50435"/>
    <w:rPr>
      <w:rFonts w:cs="Mangal"/>
    </w:rPr>
  </w:style>
  <w:style w:type="paragraph" w:customStyle="1" w:styleId="9E96753704F1498292F7C6AC71957005">
    <w:name w:val="9E96753704F1498292F7C6AC71957005"/>
    <w:rsid w:val="00E50435"/>
    <w:rPr>
      <w:rFonts w:cs="Mangal"/>
    </w:rPr>
  </w:style>
  <w:style w:type="paragraph" w:customStyle="1" w:styleId="D33672B3B03B4E03982A289E0DCEAA86">
    <w:name w:val="D33672B3B03B4E03982A289E0DCEAA86"/>
    <w:rsid w:val="00E50435"/>
    <w:rPr>
      <w:rFonts w:cs="Mangal"/>
    </w:rPr>
  </w:style>
  <w:style w:type="paragraph" w:customStyle="1" w:styleId="1508013A72174AC684FD941EBCFE999A">
    <w:name w:val="1508013A72174AC684FD941EBCFE999A"/>
    <w:rsid w:val="00E50435"/>
    <w:rPr>
      <w:rFonts w:cs="Mangal"/>
    </w:rPr>
  </w:style>
  <w:style w:type="paragraph" w:customStyle="1" w:styleId="CFDD3B57832B4C0F97CCAD7D67DC9A9D">
    <w:name w:val="CFDD3B57832B4C0F97CCAD7D67DC9A9D"/>
    <w:rsid w:val="00E50435"/>
    <w:rPr>
      <w:rFonts w:cs="Mangal"/>
    </w:rPr>
  </w:style>
  <w:style w:type="paragraph" w:customStyle="1" w:styleId="63CBACB992BF4048BAE6765AFC9BDCE5">
    <w:name w:val="63CBACB992BF4048BAE6765AFC9BDCE5"/>
    <w:rsid w:val="00E50435"/>
    <w:rPr>
      <w:rFonts w:cs="Mangal"/>
    </w:rPr>
  </w:style>
  <w:style w:type="paragraph" w:customStyle="1" w:styleId="75CB451150724E19B160CF35CDE08F0E">
    <w:name w:val="75CB451150724E19B160CF35CDE08F0E"/>
    <w:rsid w:val="00E50435"/>
    <w:rPr>
      <w:rFonts w:cs="Mangal"/>
    </w:rPr>
  </w:style>
  <w:style w:type="paragraph" w:customStyle="1" w:styleId="1D401020E73A4FC4B98F0097A997ADA5">
    <w:name w:val="1D401020E73A4FC4B98F0097A997ADA5"/>
    <w:rsid w:val="00E50435"/>
    <w:rPr>
      <w:rFonts w:cs="Mangal"/>
    </w:rPr>
  </w:style>
  <w:style w:type="paragraph" w:customStyle="1" w:styleId="9E818EB00FD54E71BB65A605E5118F7E">
    <w:name w:val="9E818EB00FD54E71BB65A605E5118F7E"/>
    <w:rsid w:val="00E50435"/>
    <w:rPr>
      <w:rFonts w:cs="Mangal"/>
    </w:rPr>
  </w:style>
  <w:style w:type="paragraph" w:customStyle="1" w:styleId="0CE62CBA5FE345DF9D1E7C77CBFABFD2">
    <w:name w:val="0CE62CBA5FE345DF9D1E7C77CBFABFD2"/>
    <w:rsid w:val="00E50435"/>
    <w:rPr>
      <w:rFonts w:cs="Mangal"/>
    </w:rPr>
  </w:style>
  <w:style w:type="paragraph" w:customStyle="1" w:styleId="B1F3830067B541B9B8E59CD5426C6E34">
    <w:name w:val="B1F3830067B541B9B8E59CD5426C6E34"/>
    <w:rsid w:val="00E50435"/>
    <w:rPr>
      <w:rFonts w:cs="Mangal"/>
    </w:rPr>
  </w:style>
  <w:style w:type="paragraph" w:customStyle="1" w:styleId="8435BF5F5E894D5D886FF46682BD1419">
    <w:name w:val="8435BF5F5E894D5D886FF46682BD1419"/>
    <w:rsid w:val="00E50435"/>
    <w:rPr>
      <w:rFonts w:cs="Mangal"/>
    </w:rPr>
  </w:style>
  <w:style w:type="paragraph" w:customStyle="1" w:styleId="29D67C21444046C8906EC95A9BF67AF5">
    <w:name w:val="29D67C21444046C8906EC95A9BF67AF5"/>
    <w:rsid w:val="00E50435"/>
    <w:rPr>
      <w:rFonts w:cs="Mangal"/>
    </w:rPr>
  </w:style>
  <w:style w:type="paragraph" w:customStyle="1" w:styleId="9D0438FB6B8A403CA5447150BD30E532">
    <w:name w:val="9D0438FB6B8A403CA5447150BD30E532"/>
    <w:rsid w:val="00E50435"/>
    <w:rPr>
      <w:rFonts w:cs="Mangal"/>
    </w:rPr>
  </w:style>
  <w:style w:type="paragraph" w:customStyle="1" w:styleId="E22448E2B30144C583F39CBB12723E39">
    <w:name w:val="E22448E2B30144C583F39CBB12723E39"/>
    <w:rsid w:val="00E50435"/>
    <w:rPr>
      <w:rFonts w:cs="Mangal"/>
    </w:rPr>
  </w:style>
  <w:style w:type="paragraph" w:customStyle="1" w:styleId="D1F43A92A0214A5E87923833892AD6B6">
    <w:name w:val="D1F43A92A0214A5E87923833892AD6B6"/>
    <w:rsid w:val="00E50435"/>
    <w:rPr>
      <w:rFonts w:cs="Mangal"/>
    </w:rPr>
  </w:style>
  <w:style w:type="paragraph" w:customStyle="1" w:styleId="B90D23CAA7874257BB89B85FAC48827A">
    <w:name w:val="B90D23CAA7874257BB89B85FAC48827A"/>
    <w:rsid w:val="00E50435"/>
    <w:rPr>
      <w:rFonts w:cs="Mangal"/>
    </w:rPr>
  </w:style>
  <w:style w:type="paragraph" w:customStyle="1" w:styleId="ABA77815894349AE9C225B3876C042F2">
    <w:name w:val="ABA77815894349AE9C225B3876C042F2"/>
    <w:rsid w:val="00E50435"/>
    <w:rPr>
      <w:rFonts w:cs="Mangal"/>
    </w:rPr>
  </w:style>
  <w:style w:type="paragraph" w:customStyle="1" w:styleId="ADD27BD8EDF84C1C94DE6560A951242C">
    <w:name w:val="ADD27BD8EDF84C1C94DE6560A951242C"/>
    <w:rsid w:val="00E50435"/>
    <w:rPr>
      <w:rFonts w:cs="Mangal"/>
    </w:rPr>
  </w:style>
  <w:style w:type="paragraph" w:customStyle="1" w:styleId="3975E917F8794FA7BEBAC580CB24A6BD">
    <w:name w:val="3975E917F8794FA7BEBAC580CB24A6BD"/>
    <w:rsid w:val="00E50435"/>
    <w:rPr>
      <w:rFonts w:cs="Mangal"/>
    </w:rPr>
  </w:style>
  <w:style w:type="paragraph" w:customStyle="1" w:styleId="842C1C1D3B674DE5A7EEE206762926C6">
    <w:name w:val="842C1C1D3B674DE5A7EEE206762926C6"/>
    <w:rsid w:val="00E50435"/>
    <w:rPr>
      <w:rFonts w:cs="Mangal"/>
    </w:rPr>
  </w:style>
  <w:style w:type="paragraph" w:customStyle="1" w:styleId="4490F44BD8E74C5F9D2A61D521F1A9C0">
    <w:name w:val="4490F44BD8E74C5F9D2A61D521F1A9C0"/>
    <w:rsid w:val="00E50435"/>
    <w:rPr>
      <w:rFonts w:cs="Mangal"/>
    </w:rPr>
  </w:style>
  <w:style w:type="paragraph" w:customStyle="1" w:styleId="3680437EB9DF44209386FF5757484B41">
    <w:name w:val="3680437EB9DF44209386FF5757484B41"/>
    <w:rsid w:val="00E50435"/>
    <w:rPr>
      <w:rFonts w:cs="Mangal"/>
    </w:rPr>
  </w:style>
  <w:style w:type="paragraph" w:customStyle="1" w:styleId="D660C9AC3D094D51AE652E728E6ED743">
    <w:name w:val="D660C9AC3D094D51AE652E728E6ED743"/>
    <w:rsid w:val="00E50435"/>
    <w:rPr>
      <w:rFonts w:cs="Mangal"/>
    </w:rPr>
  </w:style>
  <w:style w:type="paragraph" w:customStyle="1" w:styleId="F3E6139CA8AF451DA9E84311BA05B39D">
    <w:name w:val="F3E6139CA8AF451DA9E84311BA05B39D"/>
    <w:rsid w:val="00E50435"/>
    <w:rPr>
      <w:rFonts w:cs="Mangal"/>
    </w:rPr>
  </w:style>
  <w:style w:type="paragraph" w:customStyle="1" w:styleId="EA7C7BCDEDE34A89A05A3A48421FD357">
    <w:name w:val="EA7C7BCDEDE34A89A05A3A48421FD357"/>
    <w:rsid w:val="00E50435"/>
    <w:rPr>
      <w:rFonts w:cs="Mangal"/>
    </w:rPr>
  </w:style>
  <w:style w:type="paragraph" w:customStyle="1" w:styleId="8217A4C9A652402A8303E2926074F375">
    <w:name w:val="8217A4C9A652402A8303E2926074F375"/>
    <w:rsid w:val="00E50435"/>
    <w:rPr>
      <w:rFonts w:cs="Mangal"/>
    </w:rPr>
  </w:style>
  <w:style w:type="paragraph" w:customStyle="1" w:styleId="91308705E9B445A9BA212B0809744D05">
    <w:name w:val="91308705E9B445A9BA212B0809744D05"/>
    <w:rsid w:val="00E50435"/>
    <w:rPr>
      <w:rFonts w:cs="Mangal"/>
    </w:rPr>
  </w:style>
  <w:style w:type="paragraph" w:customStyle="1" w:styleId="F59A4F98EE0245DC9B6BDDA357AEFB9A">
    <w:name w:val="F59A4F98EE0245DC9B6BDDA357AEFB9A"/>
    <w:rsid w:val="00E50435"/>
    <w:rPr>
      <w:rFonts w:cs="Mangal"/>
    </w:rPr>
  </w:style>
  <w:style w:type="paragraph" w:customStyle="1" w:styleId="0E9DCBEE0BAE4BDCAA6B5C4F0EFB0A7D">
    <w:name w:val="0E9DCBEE0BAE4BDCAA6B5C4F0EFB0A7D"/>
    <w:rsid w:val="00E50435"/>
    <w:rPr>
      <w:rFonts w:cs="Mangal"/>
    </w:rPr>
  </w:style>
  <w:style w:type="paragraph" w:customStyle="1" w:styleId="D16B7060CA304F8AAC0BFD1FC4601325">
    <w:name w:val="D16B7060CA304F8AAC0BFD1FC4601325"/>
    <w:rsid w:val="00E50435"/>
    <w:rPr>
      <w:rFonts w:cs="Mangal"/>
    </w:rPr>
  </w:style>
  <w:style w:type="paragraph" w:customStyle="1" w:styleId="EA806F2AA440437F9571CEDE19B426EE">
    <w:name w:val="EA806F2AA440437F9571CEDE19B426EE"/>
    <w:rsid w:val="00E50435"/>
    <w:rPr>
      <w:rFonts w:cs="Mangal"/>
    </w:rPr>
  </w:style>
  <w:style w:type="paragraph" w:customStyle="1" w:styleId="6AE3B3840C72494396BBFD69D4DB0975">
    <w:name w:val="6AE3B3840C72494396BBFD69D4DB0975"/>
    <w:rsid w:val="00E50435"/>
    <w:rPr>
      <w:rFonts w:cs="Mangal"/>
    </w:rPr>
  </w:style>
  <w:style w:type="paragraph" w:customStyle="1" w:styleId="FF91A538CB9842B0A3DF7542C0DA67CE">
    <w:name w:val="FF91A538CB9842B0A3DF7542C0DA67CE"/>
    <w:rsid w:val="00E50435"/>
    <w:rPr>
      <w:rFonts w:cs="Mangal"/>
    </w:rPr>
  </w:style>
  <w:style w:type="paragraph" w:customStyle="1" w:styleId="A924099AAAD3446FBD4FA7D8A24B9CF2">
    <w:name w:val="A924099AAAD3446FBD4FA7D8A24B9CF2"/>
    <w:rsid w:val="00E50435"/>
    <w:rPr>
      <w:rFonts w:cs="Mangal"/>
    </w:rPr>
  </w:style>
  <w:style w:type="paragraph" w:customStyle="1" w:styleId="34660610EA0A4A7B8FFF44E9E1EA7498">
    <w:name w:val="34660610EA0A4A7B8FFF44E9E1EA7498"/>
    <w:rsid w:val="00E50435"/>
    <w:rPr>
      <w:rFonts w:cs="Mangal"/>
    </w:rPr>
  </w:style>
  <w:style w:type="paragraph" w:customStyle="1" w:styleId="BD766F85422841919DBE73CEF637CDFA">
    <w:name w:val="BD766F85422841919DBE73CEF637CDFA"/>
    <w:rsid w:val="00A30056"/>
    <w:rPr>
      <w:szCs w:val="22"/>
      <w:lang w:eastAsia="en-PH" w:bidi="ar-SA"/>
    </w:rPr>
  </w:style>
  <w:style w:type="paragraph" w:customStyle="1" w:styleId="BB940CC7B5C34D95965549163DA1A1BC">
    <w:name w:val="BB940CC7B5C34D95965549163DA1A1BC"/>
    <w:rsid w:val="00A30056"/>
    <w:rPr>
      <w:szCs w:val="22"/>
      <w:lang w:eastAsia="en-PH" w:bidi="ar-SA"/>
    </w:rPr>
  </w:style>
  <w:style w:type="paragraph" w:customStyle="1" w:styleId="BC53B857B7E04384A7ACA62674A2C325">
    <w:name w:val="BC53B857B7E04384A7ACA62674A2C325"/>
    <w:rsid w:val="00A30056"/>
    <w:rPr>
      <w:szCs w:val="22"/>
      <w:lang w:eastAsia="en-PH" w:bidi="ar-SA"/>
    </w:rPr>
  </w:style>
  <w:style w:type="paragraph" w:customStyle="1" w:styleId="BFDC0E5737244DB1873BEB79B27EBA9D">
    <w:name w:val="BFDC0E5737244DB1873BEB79B27EBA9D"/>
    <w:rsid w:val="00A30056"/>
    <w:rPr>
      <w:szCs w:val="22"/>
      <w:lang w:eastAsia="en-PH" w:bidi="ar-SA"/>
    </w:rPr>
  </w:style>
  <w:style w:type="paragraph" w:customStyle="1" w:styleId="F7082B71F33044FEB3398AFE75C97CA5">
    <w:name w:val="F7082B71F33044FEB3398AFE75C97CA5"/>
    <w:rsid w:val="00A30056"/>
    <w:rPr>
      <w:szCs w:val="22"/>
      <w:lang w:eastAsia="en-PH" w:bidi="ar-SA"/>
    </w:rPr>
  </w:style>
  <w:style w:type="paragraph" w:customStyle="1" w:styleId="493D6E2EDD34420EA61C830D7E67F585">
    <w:name w:val="493D6E2EDD34420EA61C830D7E67F585"/>
    <w:rsid w:val="00A30056"/>
    <w:rPr>
      <w:szCs w:val="22"/>
      <w:lang w:eastAsia="en-PH" w:bidi="ar-SA"/>
    </w:rPr>
  </w:style>
  <w:style w:type="paragraph" w:customStyle="1" w:styleId="D6F77BCF5DE84CF2B9FA492F5054B693">
    <w:name w:val="D6F77BCF5DE84CF2B9FA492F5054B693"/>
    <w:rsid w:val="00A30056"/>
    <w:rPr>
      <w:szCs w:val="22"/>
      <w:lang w:eastAsia="en-PH" w:bidi="ar-SA"/>
    </w:rPr>
  </w:style>
  <w:style w:type="paragraph" w:customStyle="1" w:styleId="AE5C1ECF70EE490396563D01677143D5">
    <w:name w:val="AE5C1ECF70EE490396563D01677143D5"/>
    <w:rsid w:val="00A30056"/>
    <w:rPr>
      <w:szCs w:val="22"/>
      <w:lang w:eastAsia="en-PH" w:bidi="ar-SA"/>
    </w:rPr>
  </w:style>
  <w:style w:type="paragraph" w:customStyle="1" w:styleId="966367B9205C4D0ABAEC030C5A680F89">
    <w:name w:val="966367B9205C4D0ABAEC030C5A680F89"/>
    <w:rsid w:val="00A30056"/>
    <w:rPr>
      <w:szCs w:val="22"/>
      <w:lang w:eastAsia="en-PH" w:bidi="ar-SA"/>
    </w:rPr>
  </w:style>
  <w:style w:type="paragraph" w:customStyle="1" w:styleId="0054F3C66D644BECB9C4630F3DCA5DB7">
    <w:name w:val="0054F3C66D644BECB9C4630F3DCA5DB7"/>
    <w:rsid w:val="00A82579"/>
    <w:pPr>
      <w:spacing w:after="200" w:line="276" w:lineRule="auto"/>
    </w:pPr>
    <w:rPr>
      <w:szCs w:val="22"/>
      <w:lang w:eastAsia="en-PH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22712-9E0B-4086-8694-A4CF4660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590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KRISTEL JADE ENOC LAZONA</dc:creator>
  <cp:lastModifiedBy>Frenz</cp:lastModifiedBy>
  <cp:revision>12</cp:revision>
  <cp:lastPrinted>2019-03-13T23:56:00Z</cp:lastPrinted>
  <dcterms:created xsi:type="dcterms:W3CDTF">2017-08-29T16:13:00Z</dcterms:created>
  <dcterms:modified xsi:type="dcterms:W3CDTF">2019-03-14T08:01:00Z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